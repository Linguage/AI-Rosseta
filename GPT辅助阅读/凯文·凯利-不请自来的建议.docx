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CE69" w14:textId="11D580DA" w:rsidR="00C07A84" w:rsidRDefault="00C07A84" w:rsidP="00C07A84">
      <w:pPr>
        <w:pStyle w:val="af2"/>
      </w:pPr>
      <w:bookmarkStart w:id="0" w:name="_Toc135131625"/>
      <w:r>
        <w:rPr>
          <w:rFonts w:hint="eastAsia"/>
        </w:rPr>
        <w:t>不请自来的建议</w:t>
      </w:r>
      <w:bookmarkEnd w:id="0"/>
    </w:p>
    <w:p w14:paraId="7B6F2186" w14:textId="77777777" w:rsidR="00F32916" w:rsidRDefault="00F32916" w:rsidP="00F32916">
      <w:pPr>
        <w:ind w:firstLine="480"/>
        <w:jc w:val="center"/>
      </w:pPr>
    </w:p>
    <w:p w14:paraId="797825C7" w14:textId="21D820CD" w:rsidR="00481149" w:rsidRDefault="00481149" w:rsidP="00F32916">
      <w:pPr>
        <w:ind w:firstLine="480"/>
        <w:jc w:val="center"/>
      </w:pPr>
      <w:r>
        <w:rPr>
          <w:rFonts w:hint="eastAsia"/>
        </w:rPr>
        <w:t>凯文·凯利</w:t>
      </w:r>
    </w:p>
    <w:p w14:paraId="780E9B9D" w14:textId="77777777" w:rsidR="002C7BF1" w:rsidRDefault="002C7BF1" w:rsidP="002C7BF1">
      <w:pPr>
        <w:pStyle w:val="a3"/>
      </w:pPr>
    </w:p>
    <w:p w14:paraId="309EA64A" w14:textId="77777777" w:rsidR="002C7BF1" w:rsidRDefault="002C7BF1" w:rsidP="002C7BF1">
      <w:pPr>
        <w:ind w:firstLine="480"/>
      </w:pPr>
    </w:p>
    <w:sdt>
      <w:sdtPr>
        <w:rPr>
          <w:lang w:val="zh-CN"/>
        </w:rPr>
        <w:id w:val="-1472435557"/>
        <w:docPartObj>
          <w:docPartGallery w:val="Table of Contents"/>
          <w:docPartUnique/>
        </w:docPartObj>
      </w:sdtPr>
      <w:sdtEndPr>
        <w:rPr>
          <w:rFonts w:ascii="Times New Roman" w:eastAsia="思源宋体" w:hAnsi="Times New Roman" w:cstheme="minorBidi"/>
          <w:b/>
          <w:bCs/>
          <w:color w:val="auto"/>
          <w:sz w:val="24"/>
          <w:szCs w:val="22"/>
        </w:rPr>
      </w:sdtEndPr>
      <w:sdtContent>
        <w:p w14:paraId="6303C29D" w14:textId="0C7DE09D" w:rsidR="002C7BF1" w:rsidRPr="0051285B" w:rsidRDefault="002C7BF1" w:rsidP="0051285B">
          <w:pPr>
            <w:pStyle w:val="TOC"/>
            <w:ind w:firstLine="480"/>
            <w:rPr>
              <w:rFonts w:ascii="思源宋体" w:eastAsia="思源宋体" w:hAnsi="思源宋体"/>
              <w:b/>
              <w:bCs/>
              <w:color w:val="auto"/>
            </w:rPr>
          </w:pPr>
          <w:r w:rsidRPr="0051285B">
            <w:rPr>
              <w:rFonts w:ascii="思源宋体" w:eastAsia="思源宋体" w:hAnsi="思源宋体"/>
              <w:b/>
              <w:bCs/>
              <w:color w:val="auto"/>
            </w:rPr>
            <w:t>目录</w:t>
          </w:r>
        </w:p>
        <w:p w14:paraId="24CABE2C" w14:textId="5C144B09" w:rsidR="002C7BF1" w:rsidRDefault="002C7BF1">
          <w:pPr>
            <w:pStyle w:val="TOC1"/>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35131625" w:history="1">
            <w:r w:rsidRPr="00575559">
              <w:rPr>
                <w:rStyle w:val="ad"/>
                <w:noProof/>
              </w:rPr>
              <w:t>不请自来的建议</w:t>
            </w:r>
            <w:r>
              <w:rPr>
                <w:noProof/>
                <w:webHidden/>
              </w:rPr>
              <w:tab/>
            </w:r>
            <w:r>
              <w:rPr>
                <w:noProof/>
                <w:webHidden/>
              </w:rPr>
              <w:fldChar w:fldCharType="begin"/>
            </w:r>
            <w:r>
              <w:rPr>
                <w:noProof/>
                <w:webHidden/>
              </w:rPr>
              <w:instrText xml:space="preserve"> PAGEREF _Toc135131625 \h </w:instrText>
            </w:r>
            <w:r>
              <w:rPr>
                <w:noProof/>
                <w:webHidden/>
              </w:rPr>
            </w:r>
            <w:r>
              <w:rPr>
                <w:noProof/>
                <w:webHidden/>
              </w:rPr>
              <w:fldChar w:fldCharType="separate"/>
            </w:r>
            <w:r w:rsidR="006A7C17">
              <w:rPr>
                <w:noProof/>
                <w:webHidden/>
              </w:rPr>
              <w:t>1</w:t>
            </w:r>
            <w:r>
              <w:rPr>
                <w:noProof/>
                <w:webHidden/>
              </w:rPr>
              <w:fldChar w:fldCharType="end"/>
            </w:r>
          </w:hyperlink>
        </w:p>
        <w:p w14:paraId="10EE57C2" w14:textId="47263D19" w:rsidR="002C7BF1" w:rsidRDefault="002C7BF1">
          <w:pPr>
            <w:pStyle w:val="TOC1"/>
            <w:rPr>
              <w:rFonts w:asciiTheme="minorHAnsi" w:eastAsiaTheme="minorEastAsia" w:hAnsiTheme="minorHAnsi"/>
              <w:noProof/>
              <w:kern w:val="2"/>
              <w:sz w:val="21"/>
            </w:rPr>
          </w:pPr>
          <w:hyperlink w:anchor="_Toc135131626" w:history="1">
            <w:r w:rsidRPr="00575559">
              <w:rPr>
                <w:rStyle w:val="ad"/>
                <w:noProof/>
              </w:rPr>
              <w:t>68</w:t>
            </w:r>
            <w:r w:rsidRPr="00575559">
              <w:rPr>
                <w:rStyle w:val="ad"/>
                <w:noProof/>
              </w:rPr>
              <w:t>条不请自来的建议</w:t>
            </w:r>
            <w:r>
              <w:rPr>
                <w:noProof/>
                <w:webHidden/>
              </w:rPr>
              <w:tab/>
            </w:r>
            <w:r>
              <w:rPr>
                <w:noProof/>
                <w:webHidden/>
              </w:rPr>
              <w:fldChar w:fldCharType="begin"/>
            </w:r>
            <w:r>
              <w:rPr>
                <w:noProof/>
                <w:webHidden/>
              </w:rPr>
              <w:instrText xml:space="preserve"> PAGEREF _Toc135131626 \h </w:instrText>
            </w:r>
            <w:r>
              <w:rPr>
                <w:noProof/>
                <w:webHidden/>
              </w:rPr>
            </w:r>
            <w:r>
              <w:rPr>
                <w:noProof/>
                <w:webHidden/>
              </w:rPr>
              <w:fldChar w:fldCharType="separate"/>
            </w:r>
            <w:r w:rsidR="006A7C17">
              <w:rPr>
                <w:noProof/>
                <w:webHidden/>
              </w:rPr>
              <w:t>1</w:t>
            </w:r>
            <w:r>
              <w:rPr>
                <w:noProof/>
                <w:webHidden/>
              </w:rPr>
              <w:fldChar w:fldCharType="end"/>
            </w:r>
          </w:hyperlink>
        </w:p>
        <w:p w14:paraId="22A962AE" w14:textId="00639419" w:rsidR="002C7BF1" w:rsidRDefault="002C7BF1">
          <w:pPr>
            <w:pStyle w:val="TOC1"/>
            <w:rPr>
              <w:rFonts w:asciiTheme="minorHAnsi" w:eastAsiaTheme="minorEastAsia" w:hAnsiTheme="minorHAnsi"/>
              <w:noProof/>
              <w:kern w:val="2"/>
              <w:sz w:val="21"/>
            </w:rPr>
          </w:pPr>
          <w:hyperlink w:anchor="_Toc135131627" w:history="1">
            <w:r w:rsidRPr="00575559">
              <w:rPr>
                <w:rStyle w:val="ad"/>
                <w:noProof/>
              </w:rPr>
              <w:t>99</w:t>
            </w:r>
            <w:r w:rsidRPr="00575559">
              <w:rPr>
                <w:rStyle w:val="ad"/>
                <w:noProof/>
              </w:rPr>
              <w:t>条额外的不请自来的建议</w:t>
            </w:r>
            <w:r>
              <w:rPr>
                <w:noProof/>
                <w:webHidden/>
              </w:rPr>
              <w:tab/>
            </w:r>
            <w:r>
              <w:rPr>
                <w:noProof/>
                <w:webHidden/>
              </w:rPr>
              <w:fldChar w:fldCharType="begin"/>
            </w:r>
            <w:r>
              <w:rPr>
                <w:noProof/>
                <w:webHidden/>
              </w:rPr>
              <w:instrText xml:space="preserve"> PAGEREF _Toc135131627 \h </w:instrText>
            </w:r>
            <w:r>
              <w:rPr>
                <w:noProof/>
                <w:webHidden/>
              </w:rPr>
            </w:r>
            <w:r>
              <w:rPr>
                <w:noProof/>
                <w:webHidden/>
              </w:rPr>
              <w:fldChar w:fldCharType="separate"/>
            </w:r>
            <w:r w:rsidR="006A7C17">
              <w:rPr>
                <w:noProof/>
                <w:webHidden/>
              </w:rPr>
              <w:t>8</w:t>
            </w:r>
            <w:r>
              <w:rPr>
                <w:noProof/>
                <w:webHidden/>
              </w:rPr>
              <w:fldChar w:fldCharType="end"/>
            </w:r>
          </w:hyperlink>
        </w:p>
        <w:p w14:paraId="573B5F56" w14:textId="1D3BF77D" w:rsidR="002C7BF1" w:rsidRDefault="002C7BF1">
          <w:pPr>
            <w:pStyle w:val="TOC1"/>
            <w:rPr>
              <w:rFonts w:asciiTheme="minorHAnsi" w:eastAsiaTheme="minorEastAsia" w:hAnsiTheme="minorHAnsi"/>
              <w:noProof/>
              <w:kern w:val="2"/>
              <w:sz w:val="21"/>
            </w:rPr>
          </w:pPr>
          <w:hyperlink w:anchor="_Toc135131628" w:history="1">
            <w:r w:rsidRPr="00575559">
              <w:rPr>
                <w:rStyle w:val="ad"/>
                <w:noProof/>
              </w:rPr>
              <w:t>我希望我早已知道的</w:t>
            </w:r>
            <w:r w:rsidRPr="00575559">
              <w:rPr>
                <w:rStyle w:val="ad"/>
                <w:noProof/>
              </w:rPr>
              <w:t xml:space="preserve"> 103 </w:t>
            </w:r>
            <w:r w:rsidRPr="00575559">
              <w:rPr>
                <w:rStyle w:val="ad"/>
                <w:noProof/>
              </w:rPr>
              <w:t>条建议</w:t>
            </w:r>
            <w:r>
              <w:rPr>
                <w:noProof/>
                <w:webHidden/>
              </w:rPr>
              <w:tab/>
            </w:r>
            <w:r>
              <w:rPr>
                <w:noProof/>
                <w:webHidden/>
              </w:rPr>
              <w:fldChar w:fldCharType="begin"/>
            </w:r>
            <w:r>
              <w:rPr>
                <w:noProof/>
                <w:webHidden/>
              </w:rPr>
              <w:instrText xml:space="preserve"> PAGEREF _Toc135131628 \h </w:instrText>
            </w:r>
            <w:r>
              <w:rPr>
                <w:noProof/>
                <w:webHidden/>
              </w:rPr>
            </w:r>
            <w:r>
              <w:rPr>
                <w:noProof/>
                <w:webHidden/>
              </w:rPr>
              <w:fldChar w:fldCharType="separate"/>
            </w:r>
            <w:r w:rsidR="006A7C17">
              <w:rPr>
                <w:noProof/>
                <w:webHidden/>
              </w:rPr>
              <w:t>16</w:t>
            </w:r>
            <w:r>
              <w:rPr>
                <w:noProof/>
                <w:webHidden/>
              </w:rPr>
              <w:fldChar w:fldCharType="end"/>
            </w:r>
          </w:hyperlink>
        </w:p>
        <w:p w14:paraId="224DE5BE" w14:textId="67F71217" w:rsidR="002C7BF1" w:rsidRDefault="002C7BF1">
          <w:pPr>
            <w:ind w:firstLine="480"/>
          </w:pPr>
          <w:r>
            <w:rPr>
              <w:b/>
              <w:bCs/>
              <w:lang w:val="zh-CN"/>
            </w:rPr>
            <w:fldChar w:fldCharType="end"/>
          </w:r>
        </w:p>
      </w:sdtContent>
    </w:sdt>
    <w:p w14:paraId="19C0DF3E" w14:textId="19D8E38F" w:rsidR="002C7BF1" w:rsidRDefault="002C7BF1" w:rsidP="002C7BF1">
      <w:pPr>
        <w:ind w:firstLine="480"/>
        <w:rPr>
          <w:rFonts w:hint="eastAsia"/>
        </w:rPr>
        <w:sectPr w:rsidR="002C7BF1" w:rsidSect="0045156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5A107694" w14:textId="5A6445E2" w:rsidR="00512411" w:rsidRPr="00512411" w:rsidRDefault="00512411" w:rsidP="00481149">
      <w:pPr>
        <w:pStyle w:val="1"/>
        <w:numPr>
          <w:ilvl w:val="0"/>
          <w:numId w:val="0"/>
        </w:numPr>
      </w:pPr>
      <w:bookmarkStart w:id="1" w:name="_Toc135131626"/>
      <w:r w:rsidRPr="00512411">
        <w:rPr>
          <w:rFonts w:hint="eastAsia"/>
        </w:rPr>
        <w:lastRenderedPageBreak/>
        <w:t>68</w:t>
      </w:r>
      <w:r w:rsidRPr="00512411">
        <w:rPr>
          <w:rFonts w:hint="eastAsia"/>
        </w:rPr>
        <w:t>条不请自来的建议</w:t>
      </w:r>
      <w:r>
        <w:rPr>
          <w:rStyle w:val="af7"/>
        </w:rPr>
        <w:footnoteReference w:id="1"/>
      </w:r>
      <w:bookmarkEnd w:id="1"/>
    </w:p>
    <w:p w14:paraId="33144DC1" w14:textId="6CC09367" w:rsidR="00481149" w:rsidRDefault="00481149" w:rsidP="002C7BF1">
      <w:pPr>
        <w:pStyle w:val="a3"/>
      </w:pPr>
      <w:r>
        <w:rPr>
          <w:rFonts w:hint="eastAsia"/>
        </w:rPr>
        <w:t>2</w:t>
      </w:r>
      <w:r>
        <w:t>020</w:t>
      </w:r>
      <w:r>
        <w:rPr>
          <w:rFonts w:hint="eastAsia"/>
        </w:rPr>
        <w:t>年</w:t>
      </w:r>
    </w:p>
    <w:p w14:paraId="38653CCE" w14:textId="77777777" w:rsidR="00481149" w:rsidRDefault="00481149" w:rsidP="00512411">
      <w:pPr>
        <w:ind w:firstLine="480"/>
      </w:pPr>
    </w:p>
    <w:p w14:paraId="238F5C16" w14:textId="2CF7C59F" w:rsidR="00512411" w:rsidRDefault="00512411" w:rsidP="00512411">
      <w:pPr>
        <w:ind w:firstLine="480"/>
      </w:pPr>
      <w:r>
        <w:rPr>
          <w:rFonts w:hint="eastAsia"/>
        </w:rPr>
        <w:t>今天是我的生日，我已经</w:t>
      </w:r>
      <w:r>
        <w:rPr>
          <w:rFonts w:hint="eastAsia"/>
        </w:rPr>
        <w:t>68</w:t>
      </w:r>
      <w:r>
        <w:rPr>
          <w:rFonts w:hint="eastAsia"/>
        </w:rPr>
        <w:t>岁了。我感觉像是坐在摇椅上给年轻人们提供一些建议。下面是我不请自来的</w:t>
      </w:r>
      <w:r>
        <w:rPr>
          <w:rFonts w:hint="eastAsia"/>
        </w:rPr>
        <w:t>68</w:t>
      </w:r>
      <w:r>
        <w:rPr>
          <w:rFonts w:hint="eastAsia"/>
        </w:rPr>
        <w:t>条精炼建议，作为我送给大家的生日礼物。（在我第</w:t>
      </w:r>
      <w:r>
        <w:rPr>
          <w:rFonts w:hint="eastAsia"/>
        </w:rPr>
        <w:t>69</w:t>
      </w:r>
      <w:r>
        <w:rPr>
          <w:rFonts w:hint="eastAsia"/>
        </w:rPr>
        <w:t>个生日时，我又做了一批建议。）</w:t>
      </w:r>
    </w:p>
    <w:p w14:paraId="4DCC7FA0" w14:textId="77777777" w:rsidR="00512411" w:rsidRDefault="00512411" w:rsidP="004F4725">
      <w:pPr>
        <w:ind w:leftChars="59" w:left="142" w:firstLine="480"/>
      </w:pPr>
    </w:p>
    <w:p w14:paraId="41DCFCEA" w14:textId="0AE11519" w:rsidR="00C3690E" w:rsidRPr="00C3690E" w:rsidRDefault="00C3690E" w:rsidP="004F4725">
      <w:pPr>
        <w:pStyle w:val="ab"/>
        <w:numPr>
          <w:ilvl w:val="0"/>
          <w:numId w:val="24"/>
        </w:numPr>
        <w:ind w:leftChars="59" w:left="567" w:hangingChars="177" w:hanging="425"/>
        <w:rPr>
          <w:rFonts w:hint="eastAsia"/>
        </w:rPr>
      </w:pPr>
      <w:r w:rsidRPr="00C3690E">
        <w:rPr>
          <w:rFonts w:hint="eastAsia"/>
        </w:rPr>
        <w:t>学会从那些你不同意、甚至冒犯你的人身上学习。看看你能否发现他们背后的真相是什么。</w:t>
      </w:r>
    </w:p>
    <w:p w14:paraId="797A6D84" w14:textId="5FA93D5F" w:rsidR="00C3690E" w:rsidRPr="00C3690E" w:rsidRDefault="00C3690E" w:rsidP="004F4725">
      <w:pPr>
        <w:pStyle w:val="ab"/>
        <w:numPr>
          <w:ilvl w:val="0"/>
          <w:numId w:val="24"/>
        </w:numPr>
        <w:ind w:leftChars="59" w:left="567" w:hangingChars="177" w:hanging="425"/>
        <w:rPr>
          <w:rFonts w:hint="eastAsia"/>
        </w:rPr>
      </w:pPr>
      <w:r w:rsidRPr="00C3690E">
        <w:rPr>
          <w:rFonts w:hint="eastAsia"/>
        </w:rPr>
        <w:t>充满激情可以提高</w:t>
      </w:r>
      <w:r w:rsidRPr="00C3690E">
        <w:rPr>
          <w:rFonts w:hint="eastAsia"/>
        </w:rPr>
        <w:t>25</w:t>
      </w:r>
      <w:r w:rsidRPr="00C3690E">
        <w:rPr>
          <w:rFonts w:hint="eastAsia"/>
        </w:rPr>
        <w:t>点智商。</w:t>
      </w:r>
    </w:p>
    <w:p w14:paraId="6B5800DC" w14:textId="0110CC27" w:rsidR="00C3690E" w:rsidRPr="00C3690E" w:rsidRDefault="00C3690E" w:rsidP="004F4725">
      <w:pPr>
        <w:pStyle w:val="ab"/>
        <w:numPr>
          <w:ilvl w:val="0"/>
          <w:numId w:val="24"/>
        </w:numPr>
        <w:ind w:leftChars="59" w:left="567" w:hangingChars="177" w:hanging="425"/>
        <w:rPr>
          <w:rFonts w:hint="eastAsia"/>
        </w:rPr>
      </w:pPr>
      <w:r w:rsidRPr="00C3690E">
        <w:rPr>
          <w:rFonts w:hint="eastAsia"/>
        </w:rPr>
        <w:t>永远要有一个</w:t>
      </w:r>
      <w:r w:rsidRPr="00C3690E">
        <w:rPr>
          <w:rFonts w:hint="eastAsia"/>
        </w:rPr>
        <w:t>deadline</w:t>
      </w:r>
      <w:r w:rsidRPr="00C3690E">
        <w:rPr>
          <w:rFonts w:hint="eastAsia"/>
        </w:rPr>
        <w:t>。</w:t>
      </w:r>
      <w:r w:rsidRPr="00C3690E">
        <w:rPr>
          <w:rFonts w:hint="eastAsia"/>
        </w:rPr>
        <w:t>deadline</w:t>
      </w:r>
      <w:r w:rsidRPr="00C3690E">
        <w:rPr>
          <w:rFonts w:hint="eastAsia"/>
        </w:rPr>
        <w:t>能够排除不相关的东西。避免追求完美，你必须追求与众不同，与众不同比完美更好。</w:t>
      </w:r>
    </w:p>
    <w:p w14:paraId="0CDADEE4" w14:textId="22A90CFF" w:rsidR="00C3690E" w:rsidRPr="00C3690E" w:rsidRDefault="00C3690E" w:rsidP="004F4725">
      <w:pPr>
        <w:pStyle w:val="ab"/>
        <w:numPr>
          <w:ilvl w:val="0"/>
          <w:numId w:val="24"/>
        </w:numPr>
        <w:ind w:leftChars="59" w:left="567" w:hangingChars="177" w:hanging="425"/>
        <w:rPr>
          <w:rFonts w:hint="eastAsia"/>
        </w:rPr>
      </w:pPr>
      <w:r w:rsidRPr="00C3690E">
        <w:rPr>
          <w:rFonts w:hint="eastAsia"/>
        </w:rPr>
        <w:t>不要</w:t>
      </w:r>
      <w:proofErr w:type="gramStart"/>
      <w:r w:rsidRPr="00C3690E">
        <w:rPr>
          <w:rFonts w:hint="eastAsia"/>
        </w:rPr>
        <w:t>害怕问</w:t>
      </w:r>
      <w:proofErr w:type="gramEnd"/>
      <w:r w:rsidRPr="00C3690E">
        <w:rPr>
          <w:rFonts w:hint="eastAsia"/>
        </w:rPr>
        <w:t>愚蠢的问题，因为</w:t>
      </w:r>
      <w:r w:rsidRPr="00C3690E">
        <w:rPr>
          <w:rFonts w:hint="eastAsia"/>
        </w:rPr>
        <w:t>99%</w:t>
      </w:r>
      <w:r w:rsidRPr="00C3690E">
        <w:rPr>
          <w:rFonts w:hint="eastAsia"/>
        </w:rPr>
        <w:t>的情况下其他人也想问同样的问题，只是因为怕尴尬而羞于提问。</w:t>
      </w:r>
    </w:p>
    <w:p w14:paraId="40EE0934" w14:textId="58C7724D" w:rsidR="00C3690E" w:rsidRPr="00C3690E" w:rsidRDefault="00C3690E" w:rsidP="004F4725">
      <w:pPr>
        <w:pStyle w:val="ab"/>
        <w:numPr>
          <w:ilvl w:val="0"/>
          <w:numId w:val="24"/>
        </w:numPr>
        <w:ind w:leftChars="59" w:left="567" w:hangingChars="177" w:hanging="425"/>
        <w:rPr>
          <w:rFonts w:hint="eastAsia"/>
        </w:rPr>
      </w:pPr>
      <w:r w:rsidRPr="00C3690E">
        <w:rPr>
          <w:rFonts w:hint="eastAsia"/>
        </w:rPr>
        <w:t>善于倾听是一种超能力。倾听你所爱之人的时候，多问问“还有什么？”，直到他们倾诉了所有。</w:t>
      </w:r>
    </w:p>
    <w:p w14:paraId="7292C532" w14:textId="17966280" w:rsidR="00C3690E" w:rsidRPr="00C3690E" w:rsidRDefault="00C3690E" w:rsidP="004F4725">
      <w:pPr>
        <w:pStyle w:val="ab"/>
        <w:numPr>
          <w:ilvl w:val="0"/>
          <w:numId w:val="24"/>
        </w:numPr>
        <w:ind w:leftChars="59" w:left="567" w:hangingChars="177" w:hanging="425"/>
        <w:rPr>
          <w:rFonts w:hint="eastAsia"/>
        </w:rPr>
      </w:pPr>
      <w:r w:rsidRPr="00C3690E">
        <w:rPr>
          <w:rFonts w:hint="eastAsia"/>
        </w:rPr>
        <w:t>一个值得追求的年度目标：充分学习一个领域，以至于你无法相信一年前有多么无知。</w:t>
      </w:r>
    </w:p>
    <w:p w14:paraId="4550991A" w14:textId="3E109282" w:rsidR="00C3690E" w:rsidRPr="00C3690E" w:rsidRDefault="00C3690E" w:rsidP="004F4725">
      <w:pPr>
        <w:pStyle w:val="ab"/>
        <w:numPr>
          <w:ilvl w:val="0"/>
          <w:numId w:val="24"/>
        </w:numPr>
        <w:ind w:leftChars="59" w:left="567" w:hangingChars="177" w:hanging="425"/>
        <w:rPr>
          <w:rFonts w:hint="eastAsia"/>
        </w:rPr>
      </w:pPr>
      <w:r w:rsidRPr="00C3690E">
        <w:rPr>
          <w:rFonts w:hint="eastAsia"/>
        </w:rPr>
        <w:t>感恩能带来其他的美德，感恩是一件你可以练习的事情。</w:t>
      </w:r>
    </w:p>
    <w:p w14:paraId="02F4CCFA" w14:textId="52E9DB04" w:rsidR="00C3690E" w:rsidRPr="00C3690E" w:rsidRDefault="00C3690E" w:rsidP="004F4725">
      <w:pPr>
        <w:pStyle w:val="ab"/>
        <w:numPr>
          <w:ilvl w:val="0"/>
          <w:numId w:val="24"/>
        </w:numPr>
        <w:ind w:leftChars="59" w:left="567" w:hangingChars="177" w:hanging="425"/>
        <w:rPr>
          <w:rFonts w:hint="eastAsia"/>
        </w:rPr>
      </w:pPr>
      <w:r w:rsidRPr="00C3690E">
        <w:rPr>
          <w:rFonts w:hint="eastAsia"/>
        </w:rPr>
        <w:t>没有什么是美食不能解决的事情。一起吃</w:t>
      </w:r>
      <w:proofErr w:type="gramStart"/>
      <w:r w:rsidRPr="00C3690E">
        <w:rPr>
          <w:rFonts w:hint="eastAsia"/>
        </w:rPr>
        <w:t>顿好的</w:t>
      </w:r>
      <w:proofErr w:type="gramEnd"/>
      <w:r w:rsidRPr="00C3690E">
        <w:rPr>
          <w:rFonts w:hint="eastAsia"/>
        </w:rPr>
        <w:t>对于巩固老朋友和结交新朋友都很有用。</w:t>
      </w:r>
    </w:p>
    <w:p w14:paraId="2F9A0092" w14:textId="6C30D518" w:rsidR="00C3690E" w:rsidRPr="00C3690E" w:rsidRDefault="00C3690E" w:rsidP="004F4725">
      <w:pPr>
        <w:pStyle w:val="ab"/>
        <w:numPr>
          <w:ilvl w:val="0"/>
          <w:numId w:val="24"/>
        </w:numPr>
        <w:ind w:leftChars="59" w:left="567" w:hangingChars="177" w:hanging="425"/>
        <w:rPr>
          <w:rFonts w:hint="eastAsia"/>
        </w:rPr>
      </w:pPr>
      <w:r w:rsidRPr="00C3690E">
        <w:rPr>
          <w:rFonts w:hint="eastAsia"/>
        </w:rPr>
        <w:lastRenderedPageBreak/>
        <w:t>不要相信“万能”胶。</w:t>
      </w:r>
    </w:p>
    <w:p w14:paraId="2C7AABAB" w14:textId="10F686C3" w:rsidR="00C3690E" w:rsidRPr="00C3690E" w:rsidRDefault="00C3690E" w:rsidP="004F4725">
      <w:pPr>
        <w:pStyle w:val="ab"/>
        <w:numPr>
          <w:ilvl w:val="0"/>
          <w:numId w:val="24"/>
        </w:numPr>
        <w:ind w:leftChars="59" w:left="567" w:hangingChars="177" w:hanging="425"/>
        <w:rPr>
          <w:rFonts w:hint="eastAsia"/>
        </w:rPr>
      </w:pPr>
      <w:r w:rsidRPr="00C3690E">
        <w:rPr>
          <w:rFonts w:hint="eastAsia"/>
        </w:rPr>
        <w:t>经常给你的孩子朗读书籍，能够加深你们之间的羁绊，激发孩子的想象力。</w:t>
      </w:r>
    </w:p>
    <w:p w14:paraId="3B7537CC" w14:textId="789F64F8" w:rsidR="00C3690E" w:rsidRPr="00C3690E" w:rsidRDefault="00C3690E" w:rsidP="004F4725">
      <w:pPr>
        <w:pStyle w:val="ab"/>
        <w:numPr>
          <w:ilvl w:val="0"/>
          <w:numId w:val="24"/>
        </w:numPr>
        <w:ind w:leftChars="59" w:left="567" w:hangingChars="177" w:hanging="425"/>
        <w:rPr>
          <w:rFonts w:hint="eastAsia"/>
        </w:rPr>
      </w:pPr>
      <w:r w:rsidRPr="00C3690E">
        <w:rPr>
          <w:rFonts w:hint="eastAsia"/>
        </w:rPr>
        <w:t>不要借贷消费，唯一值得借贷只有一种情况，购买房产这种交换价值极有可能增加的东西。大多数东西的交换价值从你购买的那一刻就会开始减少或消失，</w:t>
      </w:r>
      <w:proofErr w:type="gramStart"/>
      <w:r w:rsidRPr="00C3690E">
        <w:rPr>
          <w:rFonts w:hint="eastAsia"/>
        </w:rPr>
        <w:t>不要因债致贫</w:t>
      </w:r>
      <w:proofErr w:type="gramEnd"/>
      <w:r w:rsidRPr="00C3690E">
        <w:rPr>
          <w:rFonts w:hint="eastAsia"/>
        </w:rPr>
        <w:t>。</w:t>
      </w:r>
    </w:p>
    <w:p w14:paraId="2A8B2BD6" w14:textId="6E995182" w:rsidR="00C3690E" w:rsidRPr="00C3690E" w:rsidRDefault="00C3690E" w:rsidP="004F4725">
      <w:pPr>
        <w:pStyle w:val="ab"/>
        <w:numPr>
          <w:ilvl w:val="0"/>
          <w:numId w:val="24"/>
        </w:numPr>
        <w:ind w:leftChars="59" w:left="567" w:hangingChars="177" w:hanging="425"/>
        <w:rPr>
          <w:rFonts w:hint="eastAsia"/>
        </w:rPr>
      </w:pPr>
      <w:r w:rsidRPr="00C3690E">
        <w:rPr>
          <w:rFonts w:hint="eastAsia"/>
        </w:rPr>
        <w:t>专业人士和新手的区别在于，他们知道如何从错误中优雅地走出来。</w:t>
      </w:r>
    </w:p>
    <w:p w14:paraId="5B5E0138" w14:textId="624C5CA8" w:rsidR="00C3690E" w:rsidRPr="00C3690E" w:rsidRDefault="00C3690E" w:rsidP="004F4725">
      <w:pPr>
        <w:pStyle w:val="ab"/>
        <w:numPr>
          <w:ilvl w:val="0"/>
          <w:numId w:val="24"/>
        </w:numPr>
        <w:ind w:leftChars="59" w:left="567" w:hangingChars="177" w:hanging="425"/>
        <w:rPr>
          <w:rFonts w:hint="eastAsia"/>
        </w:rPr>
      </w:pPr>
      <w:r w:rsidRPr="00C3690E">
        <w:rPr>
          <w:rFonts w:hint="eastAsia"/>
        </w:rPr>
        <w:t>非凡的主张需要非凡的证据才能让人信服。</w:t>
      </w:r>
    </w:p>
    <w:p w14:paraId="7F793E7A" w14:textId="46CEA57E" w:rsidR="00C3690E" w:rsidRPr="00C3690E" w:rsidRDefault="00C3690E" w:rsidP="004F4725">
      <w:pPr>
        <w:pStyle w:val="ab"/>
        <w:numPr>
          <w:ilvl w:val="0"/>
          <w:numId w:val="24"/>
        </w:numPr>
        <w:ind w:leftChars="59" w:left="567" w:hangingChars="177" w:hanging="425"/>
        <w:rPr>
          <w:rFonts w:hint="eastAsia"/>
        </w:rPr>
      </w:pPr>
      <w:r w:rsidRPr="00C3690E">
        <w:rPr>
          <w:rFonts w:hint="eastAsia"/>
        </w:rPr>
        <w:t>不要当房间里最聪明的那个人，与比自己更聪明的人交往，并向他们学习。更好的是找到那些与你意见不同的聪明人。</w:t>
      </w:r>
    </w:p>
    <w:p w14:paraId="7764A28F" w14:textId="747EF0FB" w:rsidR="00C3690E" w:rsidRPr="00C3690E" w:rsidRDefault="00C3690E" w:rsidP="004F4725">
      <w:pPr>
        <w:pStyle w:val="ab"/>
        <w:numPr>
          <w:ilvl w:val="0"/>
          <w:numId w:val="24"/>
        </w:numPr>
        <w:ind w:leftChars="59" w:left="567" w:hangingChars="177" w:hanging="425"/>
        <w:rPr>
          <w:rFonts w:hint="eastAsia"/>
        </w:rPr>
      </w:pPr>
      <w:r w:rsidRPr="00C3690E">
        <w:rPr>
          <w:rFonts w:hint="eastAsia"/>
        </w:rPr>
        <w:t>交流的“三”原则，要找到真相，让别人比他们之前说的更深一些，一次、两次、三次的重复这个过程，第三次你就接近真相了。</w:t>
      </w:r>
    </w:p>
    <w:p w14:paraId="78B706CF" w14:textId="34741EFA" w:rsidR="00C3690E" w:rsidRPr="00C3690E" w:rsidRDefault="00C3690E" w:rsidP="004F4725">
      <w:pPr>
        <w:pStyle w:val="ab"/>
        <w:numPr>
          <w:ilvl w:val="0"/>
          <w:numId w:val="24"/>
        </w:numPr>
        <w:ind w:leftChars="59" w:left="567" w:hangingChars="177" w:hanging="425"/>
        <w:rPr>
          <w:rFonts w:hint="eastAsia"/>
        </w:rPr>
      </w:pPr>
      <w:r w:rsidRPr="00C3690E">
        <w:rPr>
          <w:rFonts w:hint="eastAsia"/>
        </w:rPr>
        <w:t>别做最好的，要做唯一的。</w:t>
      </w:r>
    </w:p>
    <w:p w14:paraId="61F17FA5" w14:textId="129F580C" w:rsidR="00C3690E" w:rsidRPr="00C3690E" w:rsidRDefault="00C3690E" w:rsidP="004F4725">
      <w:pPr>
        <w:pStyle w:val="ab"/>
        <w:numPr>
          <w:ilvl w:val="0"/>
          <w:numId w:val="24"/>
        </w:numPr>
        <w:ind w:leftChars="59" w:left="567" w:hangingChars="177" w:hanging="425"/>
        <w:rPr>
          <w:rFonts w:hint="eastAsia"/>
        </w:rPr>
      </w:pPr>
      <w:r w:rsidRPr="00C3690E">
        <w:rPr>
          <w:rFonts w:hint="eastAsia"/>
        </w:rPr>
        <w:t>所有人都很害羞。别人在等着你介绍自己，等着你给他们发邮件，等着你邀请他们约会。大胆去做。</w:t>
      </w:r>
    </w:p>
    <w:p w14:paraId="0294D3B2" w14:textId="082127A9" w:rsidR="00C3690E" w:rsidRPr="00C3690E" w:rsidRDefault="00C3690E" w:rsidP="004F4725">
      <w:pPr>
        <w:pStyle w:val="ab"/>
        <w:numPr>
          <w:ilvl w:val="0"/>
          <w:numId w:val="24"/>
        </w:numPr>
        <w:ind w:leftChars="59" w:left="567" w:hangingChars="177" w:hanging="425"/>
        <w:rPr>
          <w:rFonts w:hint="eastAsia"/>
        </w:rPr>
      </w:pPr>
      <w:r w:rsidRPr="00C3690E">
        <w:rPr>
          <w:rFonts w:hint="eastAsia"/>
        </w:rPr>
        <w:t>当别人拒绝你的时候，不要在意。假设他们和你一样：忙碌、没时间、注意力分散。稍后再试一次，很神奇，第二次尝试往往会成功。</w:t>
      </w:r>
    </w:p>
    <w:p w14:paraId="25CA9009" w14:textId="4ED3FE5C" w:rsidR="00C3690E" w:rsidRPr="00C3690E" w:rsidRDefault="00C3690E" w:rsidP="004F4725">
      <w:pPr>
        <w:pStyle w:val="ab"/>
        <w:numPr>
          <w:ilvl w:val="0"/>
          <w:numId w:val="24"/>
        </w:numPr>
        <w:ind w:leftChars="59" w:left="567" w:hangingChars="177" w:hanging="425"/>
        <w:rPr>
          <w:rFonts w:hint="eastAsia"/>
        </w:rPr>
      </w:pPr>
      <w:r w:rsidRPr="00C3690E">
        <w:rPr>
          <w:rFonts w:hint="eastAsia"/>
        </w:rPr>
        <w:t>建立习惯的目的，是不用自我谈判，不在决定做一件事上花费精力，你直接就做了。好的习惯包括讲真话、用牙线。</w:t>
      </w:r>
    </w:p>
    <w:p w14:paraId="3268E361" w14:textId="30E8F3B7" w:rsidR="00C3690E" w:rsidRPr="00C3690E" w:rsidRDefault="00C3690E" w:rsidP="004F4725">
      <w:pPr>
        <w:pStyle w:val="ab"/>
        <w:numPr>
          <w:ilvl w:val="0"/>
          <w:numId w:val="24"/>
        </w:numPr>
        <w:ind w:leftChars="59" w:left="567" w:hangingChars="177" w:hanging="425"/>
        <w:rPr>
          <w:rFonts w:hint="eastAsia"/>
        </w:rPr>
      </w:pPr>
      <w:r w:rsidRPr="00C3690E">
        <w:rPr>
          <w:rFonts w:hint="eastAsia"/>
        </w:rPr>
        <w:t>及时是尊重的表现。</w:t>
      </w:r>
    </w:p>
    <w:p w14:paraId="6618FDC3" w14:textId="498D8903" w:rsidR="00C3690E" w:rsidRPr="00C3690E" w:rsidRDefault="00C3690E" w:rsidP="004F4725">
      <w:pPr>
        <w:pStyle w:val="ab"/>
        <w:numPr>
          <w:ilvl w:val="0"/>
          <w:numId w:val="24"/>
        </w:numPr>
        <w:ind w:leftChars="59" w:left="567" w:hangingChars="177" w:hanging="425"/>
        <w:rPr>
          <w:rFonts w:hint="eastAsia"/>
        </w:rPr>
      </w:pPr>
      <w:r w:rsidRPr="00C3690E">
        <w:rPr>
          <w:rFonts w:hint="eastAsia"/>
        </w:rPr>
        <w:t>当你年轻的时候，至少花</w:t>
      </w:r>
      <w:r w:rsidRPr="00C3690E">
        <w:rPr>
          <w:rFonts w:hint="eastAsia"/>
        </w:rPr>
        <w:t>6</w:t>
      </w:r>
      <w:r w:rsidRPr="00C3690E">
        <w:rPr>
          <w:rFonts w:hint="eastAsia"/>
        </w:rPr>
        <w:t>个月到</w:t>
      </w:r>
      <w:r w:rsidRPr="00C3690E">
        <w:rPr>
          <w:rFonts w:hint="eastAsia"/>
        </w:rPr>
        <w:t>1</w:t>
      </w:r>
      <w:r w:rsidRPr="00C3690E">
        <w:rPr>
          <w:rFonts w:hint="eastAsia"/>
        </w:rPr>
        <w:t>年的时间，尽可能地过贫穷的生活，尽可能少地拥有东西，在一个小房间或帐篷里只吃豆子和米饭，以体验你</w:t>
      </w:r>
      <w:r w:rsidRPr="00C3690E">
        <w:rPr>
          <w:rFonts w:hint="eastAsia"/>
        </w:rPr>
        <w:t xml:space="preserve"> </w:t>
      </w:r>
      <w:r w:rsidRPr="00C3690E">
        <w:rPr>
          <w:rFonts w:hint="eastAsia"/>
        </w:rPr>
        <w:lastRenderedPageBreak/>
        <w:t>“最坏”的生活方式可能是什么。这样一来，当你将来要冒什么风险时，你就不会害怕最坏的情况了。</w:t>
      </w:r>
    </w:p>
    <w:p w14:paraId="1B8265D8" w14:textId="63EF2C0B" w:rsidR="00C3690E" w:rsidRPr="00C3690E" w:rsidRDefault="00C3690E" w:rsidP="004F4725">
      <w:pPr>
        <w:pStyle w:val="ab"/>
        <w:numPr>
          <w:ilvl w:val="0"/>
          <w:numId w:val="24"/>
        </w:numPr>
        <w:ind w:leftChars="59" w:left="567" w:hangingChars="177" w:hanging="425"/>
        <w:rPr>
          <w:rFonts w:hint="eastAsia"/>
        </w:rPr>
      </w:pPr>
      <w:r w:rsidRPr="00C3690E">
        <w:rPr>
          <w:rFonts w:hint="eastAsia"/>
        </w:rPr>
        <w:t>相信我，这世上没有“他们”。（编者注：出自爱尔兰摇滚乐队</w:t>
      </w:r>
      <w:r w:rsidRPr="00C3690E">
        <w:rPr>
          <w:rFonts w:hint="eastAsia"/>
        </w:rPr>
        <w:t xml:space="preserve"> U2 </w:t>
      </w:r>
      <w:r w:rsidRPr="00C3690E">
        <w:rPr>
          <w:rFonts w:hint="eastAsia"/>
        </w:rPr>
        <w:t>的一首歌</w:t>
      </w:r>
      <w:r w:rsidRPr="00C3690E">
        <w:rPr>
          <w:rFonts w:hint="eastAsia"/>
        </w:rPr>
        <w:t xml:space="preserve"> Invisible</w:t>
      </w:r>
      <w:r w:rsidRPr="00C3690E">
        <w:rPr>
          <w:rFonts w:hint="eastAsia"/>
        </w:rPr>
        <w:t>，“</w:t>
      </w:r>
      <w:r w:rsidRPr="00C3690E">
        <w:rPr>
          <w:rFonts w:hint="eastAsia"/>
        </w:rPr>
        <w:t>There's no them / only us</w:t>
      </w:r>
      <w:r w:rsidRPr="00C3690E">
        <w:rPr>
          <w:rFonts w:hint="eastAsia"/>
        </w:rPr>
        <w:t>”。）</w:t>
      </w:r>
    </w:p>
    <w:p w14:paraId="68529E2E" w14:textId="4B24074A" w:rsidR="00C3690E" w:rsidRPr="00C3690E" w:rsidRDefault="00C3690E" w:rsidP="004F4725">
      <w:pPr>
        <w:pStyle w:val="ab"/>
        <w:numPr>
          <w:ilvl w:val="0"/>
          <w:numId w:val="24"/>
        </w:numPr>
        <w:ind w:leftChars="59" w:left="567" w:hangingChars="177" w:hanging="425"/>
        <w:rPr>
          <w:rFonts w:hint="eastAsia"/>
        </w:rPr>
      </w:pPr>
      <w:r w:rsidRPr="00C3690E">
        <w:rPr>
          <w:rFonts w:hint="eastAsia"/>
        </w:rPr>
        <w:t>你对别人越感兴趣，别人就越觉得你有趣。要想变得有趣，先有兴趣。</w:t>
      </w:r>
    </w:p>
    <w:p w14:paraId="2E80C7C9" w14:textId="19215914" w:rsidR="00C3690E" w:rsidRPr="00C3690E" w:rsidRDefault="00C3690E" w:rsidP="004F4725">
      <w:pPr>
        <w:pStyle w:val="ab"/>
        <w:numPr>
          <w:ilvl w:val="0"/>
          <w:numId w:val="24"/>
        </w:numPr>
        <w:ind w:leftChars="59" w:left="567" w:hangingChars="177" w:hanging="425"/>
        <w:rPr>
          <w:rFonts w:hint="eastAsia"/>
        </w:rPr>
      </w:pPr>
      <w:r w:rsidRPr="00C3690E">
        <w:rPr>
          <w:rFonts w:hint="eastAsia"/>
        </w:rPr>
        <w:t>尽量慷慨。没有人在临终前会后悔自己给予了太多。</w:t>
      </w:r>
    </w:p>
    <w:p w14:paraId="6722FD4D" w14:textId="76FF4EC1" w:rsidR="00C3690E" w:rsidRPr="00C3690E" w:rsidRDefault="00C3690E" w:rsidP="004F4725">
      <w:pPr>
        <w:pStyle w:val="ab"/>
        <w:numPr>
          <w:ilvl w:val="0"/>
          <w:numId w:val="24"/>
        </w:numPr>
        <w:ind w:leftChars="59" w:left="567" w:hangingChars="177" w:hanging="425"/>
        <w:rPr>
          <w:rFonts w:hint="eastAsia"/>
        </w:rPr>
      </w:pPr>
      <w:r w:rsidRPr="00C3690E">
        <w:rPr>
          <w:rFonts w:hint="eastAsia"/>
        </w:rPr>
        <w:t>要做出不错的东西，要大胆去做它。要想做出好的东西，需要一次又一次去做。做好东西的秘诀在于重新去做。</w:t>
      </w:r>
    </w:p>
    <w:p w14:paraId="28C9E1E2" w14:textId="61ED1F72" w:rsidR="00C3690E" w:rsidRPr="00C3690E" w:rsidRDefault="00C3690E" w:rsidP="004F4725">
      <w:pPr>
        <w:pStyle w:val="ab"/>
        <w:numPr>
          <w:ilvl w:val="0"/>
          <w:numId w:val="24"/>
        </w:numPr>
        <w:ind w:leftChars="59" w:left="567" w:hangingChars="177" w:hanging="425"/>
        <w:rPr>
          <w:rFonts w:hint="eastAsia"/>
        </w:rPr>
      </w:pPr>
      <w:r w:rsidRPr="00C3690E">
        <w:rPr>
          <w:rFonts w:hint="eastAsia"/>
        </w:rPr>
        <w:t>黄金法则永远不会过时，它是所有其他美德的基础。（黄金法则：想要别人怎么对待你，你就要怎么对待别人）</w:t>
      </w:r>
    </w:p>
    <w:p w14:paraId="5B035272" w14:textId="18A1AD4D" w:rsidR="00C3690E" w:rsidRPr="00C3690E" w:rsidRDefault="00C3690E" w:rsidP="004F4725">
      <w:pPr>
        <w:pStyle w:val="ab"/>
        <w:numPr>
          <w:ilvl w:val="0"/>
          <w:numId w:val="24"/>
        </w:numPr>
        <w:ind w:leftChars="59" w:left="567" w:hangingChars="177" w:hanging="425"/>
        <w:rPr>
          <w:rFonts w:hint="eastAsia"/>
        </w:rPr>
      </w:pPr>
      <w:r w:rsidRPr="00C3690E">
        <w:rPr>
          <w:rFonts w:hint="eastAsia"/>
        </w:rPr>
        <w:t>如果你在家里找东西，最后找到了，用完之后，不要把它放回你最终找到它的地方。把它放回你最先去找的地方。</w:t>
      </w:r>
    </w:p>
    <w:p w14:paraId="7F8FAD85" w14:textId="3349031A" w:rsidR="00C3690E" w:rsidRPr="00C3690E" w:rsidRDefault="00C3690E" w:rsidP="004F4725">
      <w:pPr>
        <w:pStyle w:val="ab"/>
        <w:numPr>
          <w:ilvl w:val="0"/>
          <w:numId w:val="24"/>
        </w:numPr>
        <w:ind w:leftChars="59" w:left="567" w:hangingChars="177" w:hanging="425"/>
        <w:rPr>
          <w:rFonts w:hint="eastAsia"/>
        </w:rPr>
      </w:pPr>
      <w:r w:rsidRPr="00C3690E">
        <w:rPr>
          <w:rFonts w:hint="eastAsia"/>
        </w:rPr>
        <w:t>存钱和投资都是好习惯。几十年来</w:t>
      </w:r>
      <w:proofErr w:type="gramStart"/>
      <w:r w:rsidRPr="00C3690E">
        <w:rPr>
          <w:rFonts w:hint="eastAsia"/>
        </w:rPr>
        <w:t>不加思索</w:t>
      </w:r>
      <w:proofErr w:type="gramEnd"/>
      <w:r w:rsidRPr="00C3690E">
        <w:rPr>
          <w:rFonts w:hint="eastAsia"/>
        </w:rPr>
        <w:t>地定期投资少量资金是通往财富的一条道路。</w:t>
      </w:r>
    </w:p>
    <w:p w14:paraId="276BC5A2" w14:textId="2CD4147C" w:rsidR="00C3690E" w:rsidRPr="00C3690E" w:rsidRDefault="00C3690E" w:rsidP="004F4725">
      <w:pPr>
        <w:pStyle w:val="ab"/>
        <w:numPr>
          <w:ilvl w:val="0"/>
          <w:numId w:val="24"/>
        </w:numPr>
        <w:ind w:leftChars="59" w:left="567" w:hangingChars="177" w:hanging="425"/>
        <w:rPr>
          <w:rFonts w:hint="eastAsia"/>
        </w:rPr>
      </w:pPr>
      <w:r w:rsidRPr="00C3690E">
        <w:rPr>
          <w:rFonts w:hint="eastAsia"/>
        </w:rPr>
        <w:t>犯错是人之常情。承担你的错误是神圣的。没有什么</w:t>
      </w:r>
      <w:proofErr w:type="gramStart"/>
      <w:r w:rsidRPr="00C3690E">
        <w:rPr>
          <w:rFonts w:hint="eastAsia"/>
        </w:rPr>
        <w:t>比迅速</w:t>
      </w:r>
      <w:proofErr w:type="gramEnd"/>
      <w:r w:rsidRPr="00C3690E">
        <w:rPr>
          <w:rFonts w:hint="eastAsia"/>
        </w:rPr>
        <w:t>承认你所犯的错误，并承担个人责任，然后公平地纠正错位更能提升一个人的地位。如果你搞砸了，大胆承认错误吧。这种力量非常强大。</w:t>
      </w:r>
    </w:p>
    <w:p w14:paraId="777B9B9A" w14:textId="6BE147BA" w:rsidR="00C3690E" w:rsidRPr="00C3690E" w:rsidRDefault="00C3690E" w:rsidP="004F4725">
      <w:pPr>
        <w:pStyle w:val="ab"/>
        <w:numPr>
          <w:ilvl w:val="0"/>
          <w:numId w:val="24"/>
        </w:numPr>
        <w:ind w:leftChars="59" w:left="567" w:hangingChars="177" w:hanging="425"/>
        <w:rPr>
          <w:rFonts w:hint="eastAsia"/>
        </w:rPr>
      </w:pPr>
      <w:r w:rsidRPr="00C3690E">
        <w:rPr>
          <w:rFonts w:hint="eastAsia"/>
        </w:rPr>
        <w:t>永远不要在亚洲陷入地面战争。</w:t>
      </w:r>
    </w:p>
    <w:p w14:paraId="076B0886" w14:textId="6D70DC63" w:rsidR="00C3690E" w:rsidRPr="00C3690E" w:rsidRDefault="00C3690E" w:rsidP="004F4725">
      <w:pPr>
        <w:pStyle w:val="ab"/>
        <w:numPr>
          <w:ilvl w:val="0"/>
          <w:numId w:val="24"/>
        </w:numPr>
        <w:ind w:leftChars="59" w:left="567" w:hangingChars="177" w:hanging="425"/>
        <w:rPr>
          <w:rFonts w:hint="eastAsia"/>
        </w:rPr>
      </w:pPr>
      <w:r w:rsidRPr="00C3690E">
        <w:rPr>
          <w:rFonts w:hint="eastAsia"/>
        </w:rPr>
        <w:t>你可以痴迷于服务你的客户</w:t>
      </w:r>
      <w:r w:rsidRPr="00C3690E">
        <w:rPr>
          <w:rFonts w:hint="eastAsia"/>
        </w:rPr>
        <w:t>/</w:t>
      </w:r>
      <w:r w:rsidRPr="00C3690E">
        <w:rPr>
          <w:rFonts w:hint="eastAsia"/>
        </w:rPr>
        <w:t>读者</w:t>
      </w:r>
      <w:r w:rsidRPr="00C3690E">
        <w:rPr>
          <w:rFonts w:hint="eastAsia"/>
        </w:rPr>
        <w:t>/</w:t>
      </w:r>
      <w:r w:rsidRPr="00C3690E">
        <w:rPr>
          <w:rFonts w:hint="eastAsia"/>
        </w:rPr>
        <w:t>客户，你也</w:t>
      </w:r>
      <w:proofErr w:type="gramStart"/>
      <w:r w:rsidRPr="00C3690E">
        <w:rPr>
          <w:rFonts w:hint="eastAsia"/>
        </w:rPr>
        <w:t>可以着</w:t>
      </w:r>
      <w:proofErr w:type="gramEnd"/>
      <w:r w:rsidRPr="00C3690E">
        <w:rPr>
          <w:rFonts w:hint="eastAsia"/>
        </w:rPr>
        <w:t>痴迷于击败竞争对手。两者都有效，但前者会让你走得更远。</w:t>
      </w:r>
    </w:p>
    <w:p w14:paraId="224C6F56" w14:textId="77D8B917" w:rsidR="00C3690E" w:rsidRPr="00C3690E" w:rsidRDefault="00C3690E" w:rsidP="004F4725">
      <w:pPr>
        <w:pStyle w:val="ab"/>
        <w:numPr>
          <w:ilvl w:val="0"/>
          <w:numId w:val="24"/>
        </w:numPr>
        <w:ind w:leftChars="59" w:left="567" w:hangingChars="177" w:hanging="425"/>
        <w:rPr>
          <w:rFonts w:hint="eastAsia"/>
        </w:rPr>
      </w:pPr>
      <w:r w:rsidRPr="00C3690E">
        <w:rPr>
          <w:rFonts w:hint="eastAsia"/>
        </w:rPr>
        <w:t>保持在场，持续保持在场。成功人士说过：</w:t>
      </w:r>
      <w:r w:rsidRPr="00C3690E">
        <w:rPr>
          <w:rFonts w:hint="eastAsia"/>
        </w:rPr>
        <w:t>99</w:t>
      </w:r>
      <w:r w:rsidRPr="00C3690E">
        <w:rPr>
          <w:rFonts w:hint="eastAsia"/>
        </w:rPr>
        <w:t>％的成功就是因为保持在场赢得的。</w:t>
      </w:r>
    </w:p>
    <w:p w14:paraId="6FE144A8" w14:textId="1A6298DE" w:rsidR="00C3690E" w:rsidRPr="00C3690E" w:rsidRDefault="00C3690E" w:rsidP="004F4725">
      <w:pPr>
        <w:pStyle w:val="ab"/>
        <w:numPr>
          <w:ilvl w:val="0"/>
          <w:numId w:val="24"/>
        </w:numPr>
        <w:ind w:leftChars="59" w:left="567" w:hangingChars="177" w:hanging="425"/>
        <w:rPr>
          <w:rFonts w:hint="eastAsia"/>
        </w:rPr>
      </w:pPr>
      <w:r w:rsidRPr="00C3690E">
        <w:rPr>
          <w:rFonts w:hint="eastAsia"/>
        </w:rPr>
        <w:lastRenderedPageBreak/>
        <w:t>把创作和改进的过程分开。你不能同时进行写作和编辑，不能同时雕刻和抛光，不能同时制作和分析。如果你这样做，编辑会阻止创造。当你发明时，不要选择。当你画草图时，不要检查。当你写第一稿时，不要反思。在开始的时候，创造者的头脑必须从评判中解放出来。</w:t>
      </w:r>
    </w:p>
    <w:p w14:paraId="0219D623" w14:textId="17503DBC" w:rsidR="00C3690E" w:rsidRPr="00C3690E" w:rsidRDefault="00C3690E" w:rsidP="004F4725">
      <w:pPr>
        <w:pStyle w:val="ab"/>
        <w:numPr>
          <w:ilvl w:val="0"/>
          <w:numId w:val="24"/>
        </w:numPr>
        <w:ind w:leftChars="59" w:left="567" w:hangingChars="177" w:hanging="425"/>
        <w:rPr>
          <w:rFonts w:hint="eastAsia"/>
        </w:rPr>
      </w:pPr>
      <w:r w:rsidRPr="00C3690E">
        <w:rPr>
          <w:rFonts w:hint="eastAsia"/>
        </w:rPr>
        <w:t>如果你从未跌倒过，那么你也就从未努力过。</w:t>
      </w:r>
    </w:p>
    <w:p w14:paraId="7CD7C477" w14:textId="74047EDC" w:rsidR="00C3690E" w:rsidRPr="00C3690E" w:rsidRDefault="00C3690E" w:rsidP="004F4725">
      <w:pPr>
        <w:pStyle w:val="ab"/>
        <w:numPr>
          <w:ilvl w:val="0"/>
          <w:numId w:val="24"/>
        </w:numPr>
        <w:ind w:leftChars="59" w:left="567" w:hangingChars="177" w:hanging="425"/>
        <w:rPr>
          <w:rFonts w:hint="eastAsia"/>
        </w:rPr>
      </w:pPr>
      <w:r w:rsidRPr="00C3690E">
        <w:rPr>
          <w:rFonts w:hint="eastAsia"/>
        </w:rPr>
        <w:t>也许宇宙中最反直觉的真理是，你给别人的越多，你得到的也越多，了解这一点是智慧的开始。</w:t>
      </w:r>
    </w:p>
    <w:p w14:paraId="146DCBB2" w14:textId="444DDEAD" w:rsidR="00C3690E" w:rsidRPr="00C3690E" w:rsidRDefault="00C3690E" w:rsidP="004F4725">
      <w:pPr>
        <w:pStyle w:val="ab"/>
        <w:numPr>
          <w:ilvl w:val="0"/>
          <w:numId w:val="24"/>
        </w:numPr>
        <w:ind w:leftChars="59" w:left="567" w:hangingChars="177" w:hanging="425"/>
        <w:rPr>
          <w:rFonts w:hint="eastAsia"/>
        </w:rPr>
      </w:pPr>
      <w:r w:rsidRPr="00C3690E">
        <w:rPr>
          <w:rFonts w:hint="eastAsia"/>
        </w:rPr>
        <w:t>朋友比钱更好。几乎所有金钱能做的事情，朋友都能做得更好。在许多方面，有一个有船的朋友比自己有一艘船要好。</w:t>
      </w:r>
    </w:p>
    <w:p w14:paraId="62624F54" w14:textId="29C0D16E" w:rsidR="00C3690E" w:rsidRPr="00C3690E" w:rsidRDefault="00C3690E" w:rsidP="004F4725">
      <w:pPr>
        <w:pStyle w:val="ab"/>
        <w:numPr>
          <w:ilvl w:val="0"/>
          <w:numId w:val="24"/>
        </w:numPr>
        <w:ind w:leftChars="59" w:left="567" w:hangingChars="177" w:hanging="425"/>
        <w:rPr>
          <w:rFonts w:hint="eastAsia"/>
        </w:rPr>
      </w:pPr>
      <w:r w:rsidRPr="00C3690E">
        <w:rPr>
          <w:rFonts w:hint="eastAsia"/>
        </w:rPr>
        <w:t>这是真的：要欺骗一个诚实的人是很难的。</w:t>
      </w:r>
    </w:p>
    <w:p w14:paraId="02D0B9D1" w14:textId="56FE9281" w:rsidR="00C3690E" w:rsidRPr="00C3690E" w:rsidRDefault="00C3690E" w:rsidP="004F4725">
      <w:pPr>
        <w:pStyle w:val="ab"/>
        <w:numPr>
          <w:ilvl w:val="0"/>
          <w:numId w:val="24"/>
        </w:numPr>
        <w:ind w:leftChars="59" w:left="567" w:hangingChars="177" w:hanging="425"/>
        <w:rPr>
          <w:rFonts w:hint="eastAsia"/>
        </w:rPr>
      </w:pPr>
      <w:r w:rsidRPr="00C3690E">
        <w:rPr>
          <w:rFonts w:hint="eastAsia"/>
        </w:rPr>
        <w:t>一个东西丢了，</w:t>
      </w:r>
      <w:r w:rsidRPr="00C3690E">
        <w:rPr>
          <w:rFonts w:hint="eastAsia"/>
        </w:rPr>
        <w:t>95%</w:t>
      </w:r>
      <w:r w:rsidRPr="00C3690E">
        <w:rPr>
          <w:rFonts w:hint="eastAsia"/>
        </w:rPr>
        <w:t>的情况，它都在你最后一次见到它的地方的咫尺范围内。在这个半径内所有可能的位置进行搜索，你就会找到它。</w:t>
      </w:r>
    </w:p>
    <w:p w14:paraId="5590F2A6" w14:textId="70C33D6B" w:rsidR="00C3690E" w:rsidRPr="00C3690E" w:rsidRDefault="00C3690E" w:rsidP="004F4725">
      <w:pPr>
        <w:pStyle w:val="ab"/>
        <w:numPr>
          <w:ilvl w:val="0"/>
          <w:numId w:val="24"/>
        </w:numPr>
        <w:ind w:leftChars="59" w:left="567" w:hangingChars="177" w:hanging="425"/>
        <w:rPr>
          <w:rFonts w:hint="eastAsia"/>
        </w:rPr>
      </w:pPr>
      <w:r w:rsidRPr="00C3690E">
        <w:rPr>
          <w:rFonts w:hint="eastAsia"/>
        </w:rPr>
        <w:t>你做什么，你就是什么。不是你说什么，不是你相信什么，不是你如何投票，而是你把时间花在什么地方。</w:t>
      </w:r>
    </w:p>
    <w:p w14:paraId="4FB2DE6F" w14:textId="460A90F9" w:rsidR="00C3690E" w:rsidRPr="00C3690E" w:rsidRDefault="00C3690E" w:rsidP="004F4725">
      <w:pPr>
        <w:pStyle w:val="ab"/>
        <w:numPr>
          <w:ilvl w:val="0"/>
          <w:numId w:val="24"/>
        </w:numPr>
        <w:ind w:leftChars="59" w:left="567" w:hangingChars="177" w:hanging="425"/>
        <w:rPr>
          <w:rFonts w:hint="eastAsia"/>
        </w:rPr>
      </w:pPr>
      <w:r w:rsidRPr="00C3690E">
        <w:rPr>
          <w:rFonts w:hint="eastAsia"/>
        </w:rPr>
        <w:t>如果你丢失或忘记带充电线、适配器或充电器，请问</w:t>
      </w:r>
      <w:proofErr w:type="gramStart"/>
      <w:r w:rsidRPr="00C3690E">
        <w:rPr>
          <w:rFonts w:hint="eastAsia"/>
        </w:rPr>
        <w:t>问</w:t>
      </w:r>
      <w:proofErr w:type="gramEnd"/>
      <w:r w:rsidRPr="00C3690E">
        <w:rPr>
          <w:rFonts w:hint="eastAsia"/>
        </w:rPr>
        <w:t>酒店前台。现在大多数酒店都有一个抽屉，里面装满了别人留下的充电线、适配器和充电器，可能就有你丢失的那个，你通常可以借来用用。</w:t>
      </w:r>
    </w:p>
    <w:p w14:paraId="1C0C2430" w14:textId="77777777" w:rsidR="00C3690E" w:rsidRPr="00C3690E" w:rsidRDefault="00C3690E" w:rsidP="004F4725">
      <w:pPr>
        <w:pStyle w:val="ab"/>
        <w:numPr>
          <w:ilvl w:val="0"/>
          <w:numId w:val="24"/>
        </w:numPr>
        <w:ind w:leftChars="59" w:left="567" w:hangingChars="177" w:hanging="425"/>
        <w:rPr>
          <w:rFonts w:hint="eastAsia"/>
        </w:rPr>
      </w:pPr>
      <w:r w:rsidRPr="00C3690E">
        <w:rPr>
          <w:rFonts w:hint="eastAsia"/>
        </w:rPr>
        <w:t>仇恨是一种诅咒，它不会影响被仇恨的人，只会毒害仇恨别人的那个人。把仇恨当作一种毒药吧。</w:t>
      </w:r>
    </w:p>
    <w:p w14:paraId="56C52BE5" w14:textId="3EE243E2" w:rsidR="00C3690E" w:rsidRPr="00C3690E" w:rsidRDefault="00C3690E" w:rsidP="004F4725">
      <w:pPr>
        <w:pStyle w:val="ab"/>
        <w:numPr>
          <w:ilvl w:val="0"/>
          <w:numId w:val="24"/>
        </w:numPr>
        <w:ind w:leftChars="59" w:left="567" w:hangingChars="177" w:hanging="425"/>
      </w:pPr>
      <w:r w:rsidRPr="00C3690E">
        <w:rPr>
          <w:rFonts w:hint="eastAsia"/>
        </w:rPr>
        <w:t>没有最好，只有更好。人才的分配是不公平的，但我们改善自己的道路是没有终点的。</w:t>
      </w:r>
    </w:p>
    <w:p w14:paraId="43037C5D" w14:textId="27FBDFBF" w:rsidR="00C3690E" w:rsidRPr="00C3690E" w:rsidRDefault="00C3690E" w:rsidP="004F4725">
      <w:pPr>
        <w:pStyle w:val="ab"/>
        <w:numPr>
          <w:ilvl w:val="0"/>
          <w:numId w:val="24"/>
        </w:numPr>
        <w:ind w:leftChars="59" w:left="567" w:hangingChars="177" w:hanging="425"/>
      </w:pPr>
      <w:r w:rsidRPr="00C3690E">
        <w:rPr>
          <w:rFonts w:hint="eastAsia"/>
        </w:rPr>
        <w:lastRenderedPageBreak/>
        <w:t>做好准备。当你完成任何大型项目（房子、电影、活动、</w:t>
      </w:r>
      <w:r w:rsidRPr="00C3690E">
        <w:rPr>
          <w:rFonts w:hint="eastAsia"/>
        </w:rPr>
        <w:t>App</w:t>
      </w:r>
      <w:r w:rsidRPr="00C3690E">
        <w:rPr>
          <w:rFonts w:hint="eastAsia"/>
        </w:rPr>
        <w:t>）的</w:t>
      </w:r>
      <w:r w:rsidRPr="00C3690E">
        <w:rPr>
          <w:rFonts w:hint="eastAsia"/>
        </w:rPr>
        <w:t>90%</w:t>
      </w:r>
      <w:r w:rsidRPr="00C3690E">
        <w:rPr>
          <w:rFonts w:hint="eastAsia"/>
        </w:rPr>
        <w:t>时，其余无数的细节将需要第二个</w:t>
      </w:r>
      <w:r w:rsidRPr="00C3690E">
        <w:rPr>
          <w:rFonts w:hint="eastAsia"/>
        </w:rPr>
        <w:t>90%</w:t>
      </w:r>
      <w:r w:rsidRPr="00C3690E">
        <w:rPr>
          <w:rFonts w:hint="eastAsia"/>
        </w:rPr>
        <w:t>来完成。</w:t>
      </w:r>
    </w:p>
    <w:p w14:paraId="1F212DC7" w14:textId="4A9C629A" w:rsidR="00C3690E" w:rsidRPr="00C3690E" w:rsidRDefault="00C3690E" w:rsidP="004F4725">
      <w:pPr>
        <w:pStyle w:val="ab"/>
        <w:numPr>
          <w:ilvl w:val="0"/>
          <w:numId w:val="24"/>
        </w:numPr>
        <w:ind w:leftChars="59" w:left="567" w:hangingChars="177" w:hanging="425"/>
      </w:pPr>
      <w:r w:rsidRPr="00C3690E">
        <w:rPr>
          <w:rFonts w:hint="eastAsia"/>
        </w:rPr>
        <w:t>人死之后，除了名声，什么也带不走。</w:t>
      </w:r>
    </w:p>
    <w:p w14:paraId="4DD363E4" w14:textId="6BCAD1AB" w:rsidR="00C3690E" w:rsidRPr="00C3690E" w:rsidRDefault="00C3690E" w:rsidP="004F4725">
      <w:pPr>
        <w:pStyle w:val="ab"/>
        <w:numPr>
          <w:ilvl w:val="0"/>
          <w:numId w:val="24"/>
        </w:numPr>
        <w:ind w:leftChars="59" w:left="567" w:hangingChars="177" w:hanging="425"/>
      </w:pPr>
      <w:r w:rsidRPr="00C3690E">
        <w:rPr>
          <w:rFonts w:hint="eastAsia"/>
        </w:rPr>
        <w:t>在你年老之前，尽可能多地参加你能承受的葬礼，并仔细倾听。没有人会谈论逝者的成就。人们唯一会记得的是你在取得成就时是个什么样的人。</w:t>
      </w:r>
    </w:p>
    <w:p w14:paraId="7D80E530" w14:textId="2396490D" w:rsidR="00C3690E" w:rsidRPr="00C3690E" w:rsidRDefault="00C3690E" w:rsidP="004F4725">
      <w:pPr>
        <w:pStyle w:val="ab"/>
        <w:numPr>
          <w:ilvl w:val="0"/>
          <w:numId w:val="24"/>
        </w:numPr>
        <w:ind w:leftChars="59" w:left="567" w:hangingChars="177" w:hanging="425"/>
      </w:pPr>
      <w:r w:rsidRPr="00C3690E">
        <w:rPr>
          <w:rFonts w:hint="eastAsia"/>
        </w:rPr>
        <w:t>你每花一块钱购买一些实质性的东西，预计在其寿命结束时要支付一块钱的维修、保养或处理费用。</w:t>
      </w:r>
    </w:p>
    <w:p w14:paraId="7CF5171E" w14:textId="75BA7082" w:rsidR="00C3690E" w:rsidRPr="00C3690E" w:rsidRDefault="00C3690E" w:rsidP="004F4725">
      <w:pPr>
        <w:pStyle w:val="ab"/>
        <w:numPr>
          <w:ilvl w:val="0"/>
          <w:numId w:val="24"/>
        </w:numPr>
        <w:ind w:leftChars="59" w:left="567" w:hangingChars="177" w:hanging="425"/>
      </w:pPr>
      <w:r w:rsidRPr="00C3690E">
        <w:rPr>
          <w:rFonts w:hint="eastAsia"/>
        </w:rPr>
        <w:t>任何真实的东西都始于对可能发生的事情的虚构。因此，想象力是宇宙中最强大的力量，也是一种你可以变得更好的技能。它是生活中的一种技能，帮助你从其他人忽视的事情中获益。</w:t>
      </w:r>
    </w:p>
    <w:p w14:paraId="40510D89" w14:textId="73C37CF8" w:rsidR="00C3690E" w:rsidRPr="00C3690E" w:rsidRDefault="00C3690E" w:rsidP="004F4725">
      <w:pPr>
        <w:pStyle w:val="ab"/>
        <w:numPr>
          <w:ilvl w:val="0"/>
          <w:numId w:val="24"/>
        </w:numPr>
        <w:ind w:leftChars="59" w:left="567" w:hangingChars="177" w:hanging="425"/>
      </w:pPr>
      <w:r w:rsidRPr="00C3690E">
        <w:rPr>
          <w:rFonts w:hint="eastAsia"/>
        </w:rPr>
        <w:t>不要浪费危机和灾难。没有问题，就没有进步。</w:t>
      </w:r>
    </w:p>
    <w:p w14:paraId="734E4B32" w14:textId="2280ABA0" w:rsidR="00C3690E" w:rsidRPr="00C3690E" w:rsidRDefault="00C3690E" w:rsidP="004F4725">
      <w:pPr>
        <w:pStyle w:val="ab"/>
        <w:numPr>
          <w:ilvl w:val="0"/>
          <w:numId w:val="24"/>
        </w:numPr>
        <w:ind w:leftChars="59" w:left="567" w:hangingChars="177" w:hanging="425"/>
      </w:pPr>
      <w:r w:rsidRPr="00C3690E">
        <w:rPr>
          <w:rFonts w:hint="eastAsia"/>
        </w:rPr>
        <w:t>度假时先去行程中最偏远的地方，绕开城市。在偏远地区，你会最大限度地感受到另类的冲击，然后在回来的路上，你会回到城市中熟悉的舒适。</w:t>
      </w:r>
    </w:p>
    <w:p w14:paraId="45441170" w14:textId="52F6B83F" w:rsidR="00C3690E" w:rsidRPr="00C3690E" w:rsidRDefault="00C3690E" w:rsidP="004F4725">
      <w:pPr>
        <w:pStyle w:val="ab"/>
        <w:numPr>
          <w:ilvl w:val="0"/>
          <w:numId w:val="24"/>
        </w:numPr>
        <w:ind w:leftChars="59" w:left="567" w:hangingChars="177" w:hanging="425"/>
      </w:pPr>
      <w:r w:rsidRPr="00C3690E">
        <w:rPr>
          <w:rFonts w:hint="eastAsia"/>
        </w:rPr>
        <w:t>当你收到在未来做某事的邀请时，问问自己：如果这件事安排在明天，你会接受吗？这可以筛选掉大部分事情。</w:t>
      </w:r>
    </w:p>
    <w:p w14:paraId="2FA4008C" w14:textId="324C9B5F" w:rsidR="00C3690E" w:rsidRPr="00C3690E" w:rsidRDefault="00C3690E" w:rsidP="004F4725">
      <w:pPr>
        <w:pStyle w:val="ab"/>
        <w:numPr>
          <w:ilvl w:val="0"/>
          <w:numId w:val="24"/>
        </w:numPr>
        <w:ind w:leftChars="59" w:left="567" w:hangingChars="177" w:hanging="425"/>
      </w:pPr>
      <w:r w:rsidRPr="00C3690E">
        <w:rPr>
          <w:rFonts w:hint="eastAsia"/>
        </w:rPr>
        <w:t>不要在电子邮件中说任何你不愿意直接对某人说的关于某人的事情，因为最终他们会知道。</w:t>
      </w:r>
    </w:p>
    <w:p w14:paraId="7840421A" w14:textId="747E8950" w:rsidR="00C3690E" w:rsidRPr="00C3690E" w:rsidRDefault="00C3690E" w:rsidP="004F4725">
      <w:pPr>
        <w:pStyle w:val="ab"/>
        <w:numPr>
          <w:ilvl w:val="0"/>
          <w:numId w:val="24"/>
        </w:numPr>
        <w:ind w:leftChars="59" w:left="567" w:hangingChars="177" w:hanging="425"/>
      </w:pPr>
      <w:r w:rsidRPr="00C3690E">
        <w:rPr>
          <w:rFonts w:hint="eastAsia"/>
        </w:rPr>
        <w:t>如果你迫切需要一份工作，你只是老板的又一个问题；如果你能解决老板现在的许多问题，你就稳了。想找到工作，就要像你的老板那样思考。</w:t>
      </w:r>
    </w:p>
    <w:p w14:paraId="08A33571" w14:textId="5645CED1" w:rsidR="00C3690E" w:rsidRPr="00C3690E" w:rsidRDefault="00C3690E" w:rsidP="004F4725">
      <w:pPr>
        <w:pStyle w:val="ab"/>
        <w:numPr>
          <w:ilvl w:val="0"/>
          <w:numId w:val="24"/>
        </w:numPr>
        <w:ind w:leftChars="59" w:left="567" w:hangingChars="177" w:hanging="425"/>
      </w:pPr>
      <w:r w:rsidRPr="00C3690E">
        <w:rPr>
          <w:rFonts w:hint="eastAsia"/>
        </w:rPr>
        <w:t>艺术藏身于你所遗漏之处。</w:t>
      </w:r>
    </w:p>
    <w:p w14:paraId="2BEEA6F3" w14:textId="0CD8D3C3" w:rsidR="00C3690E" w:rsidRPr="00C3690E" w:rsidRDefault="00C3690E" w:rsidP="004F4725">
      <w:pPr>
        <w:pStyle w:val="ab"/>
        <w:numPr>
          <w:ilvl w:val="0"/>
          <w:numId w:val="24"/>
        </w:numPr>
        <w:ind w:leftChars="59" w:left="567" w:hangingChars="177" w:hanging="425"/>
      </w:pPr>
      <w:r w:rsidRPr="00C3690E">
        <w:rPr>
          <w:rFonts w:hint="eastAsia"/>
        </w:rPr>
        <w:t>获得的物质很少会给你带来深刻的满足，但获得经验可以。</w:t>
      </w:r>
    </w:p>
    <w:p w14:paraId="5320300A" w14:textId="48441B37" w:rsidR="00C3690E" w:rsidRPr="00C3690E" w:rsidRDefault="00C3690E" w:rsidP="004F4725">
      <w:pPr>
        <w:pStyle w:val="ab"/>
        <w:numPr>
          <w:ilvl w:val="0"/>
          <w:numId w:val="24"/>
        </w:numPr>
        <w:ind w:leftChars="59" w:left="567" w:hangingChars="177" w:hanging="425"/>
      </w:pPr>
      <w:r w:rsidRPr="00C3690E">
        <w:rPr>
          <w:rFonts w:hint="eastAsia"/>
        </w:rPr>
        <w:lastRenderedPageBreak/>
        <w:t>研究中的</w:t>
      </w:r>
      <w:r w:rsidRPr="00C3690E">
        <w:rPr>
          <w:rFonts w:hint="eastAsia"/>
        </w:rPr>
        <w:t>7</w:t>
      </w:r>
      <w:r w:rsidRPr="00C3690E">
        <w:rPr>
          <w:rFonts w:hint="eastAsia"/>
        </w:rPr>
        <w:t>法则。如果你愿意进入七个层次，你就能找到任何东西。如果你问的第一个信源不知道答案，就问他们你应该问谁，以此类推。如果你愿意问到第七个，你几乎总是能得到答案。</w:t>
      </w:r>
    </w:p>
    <w:p w14:paraId="67388486" w14:textId="54E5FB18" w:rsidR="00C3690E" w:rsidRPr="00C3690E" w:rsidRDefault="00C3690E" w:rsidP="004F4725">
      <w:pPr>
        <w:pStyle w:val="ab"/>
        <w:numPr>
          <w:ilvl w:val="0"/>
          <w:numId w:val="24"/>
        </w:numPr>
        <w:ind w:leftChars="59" w:left="567" w:hangingChars="177" w:hanging="425"/>
      </w:pPr>
      <w:r w:rsidRPr="00C3690E">
        <w:rPr>
          <w:rFonts w:hint="eastAsia"/>
        </w:rPr>
        <w:t>如何道歉：快速、具体、真诚。</w:t>
      </w:r>
    </w:p>
    <w:p w14:paraId="1F40E050" w14:textId="6996DECC" w:rsidR="00C3690E" w:rsidRPr="00C3690E" w:rsidRDefault="00C3690E" w:rsidP="004F4725">
      <w:pPr>
        <w:pStyle w:val="ab"/>
        <w:numPr>
          <w:ilvl w:val="0"/>
          <w:numId w:val="24"/>
        </w:numPr>
        <w:ind w:leftChars="59" w:left="567" w:hangingChars="177" w:hanging="425"/>
      </w:pPr>
      <w:r w:rsidRPr="00C3690E">
        <w:rPr>
          <w:rFonts w:hint="eastAsia"/>
        </w:rPr>
        <w:t>永远不要在电话中回应恳求或求婚。迫切性是一种伪装。</w:t>
      </w:r>
    </w:p>
    <w:p w14:paraId="2CFC4AA2" w14:textId="2F93FC0D" w:rsidR="00C3690E" w:rsidRPr="00C3690E" w:rsidRDefault="00C3690E" w:rsidP="004F4725">
      <w:pPr>
        <w:pStyle w:val="ab"/>
        <w:numPr>
          <w:ilvl w:val="0"/>
          <w:numId w:val="24"/>
        </w:numPr>
        <w:ind w:leftChars="59" w:left="567" w:hangingChars="177" w:hanging="425"/>
      </w:pPr>
      <w:r w:rsidRPr="00C3690E">
        <w:rPr>
          <w:rFonts w:hint="eastAsia"/>
        </w:rPr>
        <w:t>当有人对你讨厌、粗鲁、憎恨或刻薄时，假设他们是病人。这使你更容易对他们产生共情，从而缓和冲突。</w:t>
      </w:r>
    </w:p>
    <w:p w14:paraId="4355E668" w14:textId="71E9A46A" w:rsidR="00C3690E" w:rsidRPr="00C3690E" w:rsidRDefault="00C3690E" w:rsidP="004F4725">
      <w:pPr>
        <w:pStyle w:val="ab"/>
        <w:numPr>
          <w:ilvl w:val="0"/>
          <w:numId w:val="24"/>
        </w:numPr>
        <w:ind w:leftChars="59" w:left="567" w:hangingChars="177" w:hanging="425"/>
      </w:pPr>
      <w:r w:rsidRPr="00C3690E">
        <w:rPr>
          <w:rFonts w:hint="eastAsia"/>
        </w:rPr>
        <w:t>消除杂乱，为你真正的宝藏提供空间。</w:t>
      </w:r>
    </w:p>
    <w:p w14:paraId="5174FC1F" w14:textId="77777777" w:rsidR="00C3690E" w:rsidRPr="00C3690E" w:rsidRDefault="00C3690E" w:rsidP="004F4725">
      <w:pPr>
        <w:pStyle w:val="ab"/>
        <w:numPr>
          <w:ilvl w:val="0"/>
          <w:numId w:val="24"/>
        </w:numPr>
        <w:ind w:leftChars="59" w:left="567" w:hangingChars="177" w:hanging="425"/>
        <w:rPr>
          <w:rFonts w:hint="eastAsia"/>
        </w:rPr>
      </w:pPr>
      <w:r w:rsidRPr="00C3690E">
        <w:rPr>
          <w:rFonts w:hint="eastAsia"/>
        </w:rPr>
        <w:t>你不会想要想成名，不信去读读任何</w:t>
      </w:r>
      <w:proofErr w:type="gramStart"/>
      <w:r w:rsidRPr="00C3690E">
        <w:rPr>
          <w:rFonts w:hint="eastAsia"/>
        </w:rPr>
        <w:t>一</w:t>
      </w:r>
      <w:proofErr w:type="gramEnd"/>
      <w:r w:rsidRPr="00C3690E">
        <w:rPr>
          <w:rFonts w:hint="eastAsia"/>
        </w:rPr>
        <w:t>本名人传记。</w:t>
      </w:r>
    </w:p>
    <w:p w14:paraId="0FB123A7" w14:textId="2B7D99F1" w:rsidR="00C3690E" w:rsidRPr="00C3690E" w:rsidRDefault="00C3690E" w:rsidP="004F4725">
      <w:pPr>
        <w:pStyle w:val="ab"/>
        <w:numPr>
          <w:ilvl w:val="0"/>
          <w:numId w:val="24"/>
        </w:numPr>
        <w:ind w:leftChars="59" w:left="567" w:hangingChars="177" w:hanging="425"/>
      </w:pPr>
      <w:r w:rsidRPr="00C3690E">
        <w:rPr>
          <w:rFonts w:hint="eastAsia"/>
        </w:rPr>
        <w:t>经验被高估了。在招聘的时候，要为能力而招聘，为技能而培训。大多数真正惊人或伟大的事情都是由第一次做这些事情的人完成的。</w:t>
      </w:r>
    </w:p>
    <w:p w14:paraId="4A004B13" w14:textId="0EEA4745" w:rsidR="00C3690E" w:rsidRPr="00C3690E" w:rsidRDefault="00C3690E" w:rsidP="004F4725">
      <w:pPr>
        <w:pStyle w:val="ab"/>
        <w:numPr>
          <w:ilvl w:val="0"/>
          <w:numId w:val="24"/>
        </w:numPr>
        <w:ind w:leftChars="59" w:left="567" w:hangingChars="177" w:hanging="425"/>
      </w:pPr>
      <w:r w:rsidRPr="00C3690E">
        <w:rPr>
          <w:rFonts w:hint="eastAsia"/>
        </w:rPr>
        <w:t>一个假期</w:t>
      </w:r>
      <w:r w:rsidRPr="00C3690E">
        <w:rPr>
          <w:rFonts w:hint="eastAsia"/>
        </w:rPr>
        <w:t>+</w:t>
      </w:r>
      <w:r w:rsidRPr="00C3690E">
        <w:rPr>
          <w:rFonts w:hint="eastAsia"/>
        </w:rPr>
        <w:t>一场灾难</w:t>
      </w:r>
      <w:r w:rsidRPr="00C3690E">
        <w:rPr>
          <w:rFonts w:hint="eastAsia"/>
        </w:rPr>
        <w:t>=</w:t>
      </w:r>
      <w:r w:rsidRPr="00C3690E">
        <w:rPr>
          <w:rFonts w:hint="eastAsia"/>
        </w:rPr>
        <w:t>一次冒险。</w:t>
      </w:r>
    </w:p>
    <w:p w14:paraId="084CF9B0" w14:textId="77777777" w:rsidR="00C3690E" w:rsidRPr="00C3690E" w:rsidRDefault="00C3690E" w:rsidP="004F4725">
      <w:pPr>
        <w:pStyle w:val="ab"/>
        <w:numPr>
          <w:ilvl w:val="0"/>
          <w:numId w:val="24"/>
        </w:numPr>
        <w:ind w:leftChars="59" w:left="567" w:hangingChars="177" w:hanging="425"/>
        <w:rPr>
          <w:rFonts w:hint="eastAsia"/>
        </w:rPr>
      </w:pPr>
      <w:r w:rsidRPr="00C3690E">
        <w:rPr>
          <w:rFonts w:hint="eastAsia"/>
        </w:rPr>
        <w:t>购买工具。从购买你能找到的最便宜的工具开始。升级你经常使用的工具。如果你在某项工作中最终选择使用了某种工具，就买你能负担得起的最好的。</w:t>
      </w:r>
    </w:p>
    <w:p w14:paraId="21BD99CE" w14:textId="37E34DC8" w:rsidR="00C3690E" w:rsidRPr="00C3690E" w:rsidRDefault="00C3690E" w:rsidP="004F4725">
      <w:pPr>
        <w:pStyle w:val="ab"/>
        <w:numPr>
          <w:ilvl w:val="0"/>
          <w:numId w:val="24"/>
        </w:numPr>
        <w:ind w:leftChars="59" w:left="567" w:hangingChars="177" w:hanging="425"/>
        <w:rPr>
          <w:rFonts w:hint="eastAsia"/>
        </w:rPr>
      </w:pPr>
      <w:r w:rsidRPr="00C3690E">
        <w:rPr>
          <w:rFonts w:hint="eastAsia"/>
        </w:rPr>
        <w:t>学会进行</w:t>
      </w:r>
      <w:r w:rsidRPr="00C3690E">
        <w:rPr>
          <w:rFonts w:hint="eastAsia"/>
        </w:rPr>
        <w:t>20</w:t>
      </w:r>
      <w:r w:rsidRPr="00C3690E">
        <w:rPr>
          <w:rFonts w:hint="eastAsia"/>
        </w:rPr>
        <w:t>分钟的小憩而不感到不自然。</w:t>
      </w:r>
    </w:p>
    <w:p w14:paraId="159AFDFD" w14:textId="001D30B6" w:rsidR="00C3690E" w:rsidRPr="00C3690E" w:rsidRDefault="00C3690E" w:rsidP="004F4725">
      <w:pPr>
        <w:pStyle w:val="ab"/>
        <w:numPr>
          <w:ilvl w:val="0"/>
          <w:numId w:val="24"/>
        </w:numPr>
        <w:ind w:leftChars="59" w:left="567" w:hangingChars="177" w:hanging="425"/>
      </w:pPr>
      <w:r w:rsidRPr="00C3690E">
        <w:rPr>
          <w:rFonts w:hint="eastAsia"/>
        </w:rPr>
        <w:t>如果你不知道自己对什么有热情，也要知道单纯追求快乐会让人麻痹。对大多数年轻人来说，一个更好的座右铭是</w:t>
      </w:r>
      <w:r w:rsidRPr="00C3690E">
        <w:rPr>
          <w:rFonts w:hint="eastAsia"/>
        </w:rPr>
        <w:t xml:space="preserve"> </w:t>
      </w:r>
      <w:r w:rsidRPr="00C3690E">
        <w:rPr>
          <w:rFonts w:hint="eastAsia"/>
        </w:rPr>
        <w:t>“掌握一些东西，无论什么东西”。通过掌握某种技能，你可以朝着能给你带来更多快乐的方向</w:t>
      </w:r>
      <w:proofErr w:type="gramStart"/>
      <w:r w:rsidRPr="00C3690E">
        <w:rPr>
          <w:rFonts w:hint="eastAsia"/>
        </w:rPr>
        <w:t>延申</w:t>
      </w:r>
      <w:proofErr w:type="gramEnd"/>
      <w:r w:rsidRPr="00C3690E">
        <w:rPr>
          <w:rFonts w:hint="eastAsia"/>
        </w:rPr>
        <w:t>发展，并最终发现你的幸福所在。</w:t>
      </w:r>
    </w:p>
    <w:p w14:paraId="285754D8" w14:textId="26564477" w:rsidR="00C3690E" w:rsidRPr="00C3690E" w:rsidRDefault="00C3690E" w:rsidP="004F4725">
      <w:pPr>
        <w:pStyle w:val="ab"/>
        <w:numPr>
          <w:ilvl w:val="0"/>
          <w:numId w:val="24"/>
        </w:numPr>
        <w:ind w:leftChars="59" w:left="567" w:hangingChars="177" w:hanging="425"/>
      </w:pPr>
      <w:r w:rsidRPr="00C3690E">
        <w:rPr>
          <w:rFonts w:hint="eastAsia"/>
        </w:rPr>
        <w:lastRenderedPageBreak/>
        <w:t>我很肯定，</w:t>
      </w:r>
      <w:r w:rsidRPr="00C3690E">
        <w:rPr>
          <w:rFonts w:hint="eastAsia"/>
        </w:rPr>
        <w:t>100</w:t>
      </w:r>
      <w:r w:rsidRPr="00C3690E">
        <w:rPr>
          <w:rFonts w:hint="eastAsia"/>
        </w:rPr>
        <w:t>年后，我们今天认为是正确无误的事情，很多都会被证明是错误的，甚至可能是令人尴尬的错误，我非常努力地去寻找我今天错在哪里。</w:t>
      </w:r>
    </w:p>
    <w:p w14:paraId="6080EEB6" w14:textId="77777777" w:rsidR="00C3690E" w:rsidRDefault="00C3690E" w:rsidP="004F4725">
      <w:pPr>
        <w:pStyle w:val="ab"/>
        <w:numPr>
          <w:ilvl w:val="0"/>
          <w:numId w:val="24"/>
        </w:numPr>
        <w:ind w:leftChars="59" w:left="582" w:firstLineChars="0"/>
      </w:pPr>
      <w:r w:rsidRPr="00C3690E">
        <w:rPr>
          <w:rFonts w:hint="eastAsia"/>
        </w:rPr>
        <w:t>从长远来看，未来是由乐观主义者决定的。成为一个乐观主义者，不是要忽视现有的许多问题，而是想象怎么才能改善我们解决问题的能力。</w:t>
      </w:r>
    </w:p>
    <w:p w14:paraId="5813F4AA" w14:textId="4E95B656" w:rsidR="00C3690E" w:rsidRPr="00C3690E" w:rsidRDefault="00C3690E" w:rsidP="004F4725">
      <w:pPr>
        <w:pStyle w:val="ab"/>
        <w:numPr>
          <w:ilvl w:val="0"/>
          <w:numId w:val="24"/>
        </w:numPr>
        <w:ind w:leftChars="59" w:left="582" w:firstLineChars="0"/>
      </w:pPr>
      <w:r w:rsidRPr="00C3690E">
        <w:rPr>
          <w:rFonts w:hint="eastAsia"/>
        </w:rPr>
        <w:t>冥冥之中，宇宙在帮助你，如果你接受这一前提，将更容易成功。</w:t>
      </w:r>
    </w:p>
    <w:p w14:paraId="753C76CA" w14:textId="77777777" w:rsidR="00C3690E" w:rsidRPr="00C3690E" w:rsidRDefault="00C3690E" w:rsidP="004F4725">
      <w:pPr>
        <w:pStyle w:val="ab"/>
        <w:ind w:leftChars="59" w:left="142" w:firstLine="480"/>
        <w:rPr>
          <w:rFonts w:hint="eastAsia"/>
          <w:b/>
          <w:bCs/>
        </w:rPr>
      </w:pPr>
    </w:p>
    <w:p w14:paraId="74442496" w14:textId="77777777" w:rsidR="00C3690E" w:rsidRPr="00C3690E" w:rsidRDefault="00C3690E" w:rsidP="00C3690E">
      <w:pPr>
        <w:ind w:firstLineChars="0"/>
        <w:rPr>
          <w:rFonts w:hint="eastAsia"/>
          <w:b/>
          <w:bCs/>
        </w:rPr>
      </w:pPr>
    </w:p>
    <w:p w14:paraId="18DBA596" w14:textId="68C13B7C" w:rsidR="00512411" w:rsidRDefault="00512411" w:rsidP="00481149">
      <w:pPr>
        <w:pStyle w:val="1"/>
        <w:numPr>
          <w:ilvl w:val="0"/>
          <w:numId w:val="0"/>
        </w:numPr>
      </w:pPr>
      <w:bookmarkStart w:id="2" w:name="_Toc135131627"/>
      <w:r w:rsidRPr="00512411">
        <w:rPr>
          <w:rFonts w:hint="eastAsia"/>
        </w:rPr>
        <w:lastRenderedPageBreak/>
        <w:t>99</w:t>
      </w:r>
      <w:r w:rsidRPr="00512411">
        <w:rPr>
          <w:rFonts w:hint="eastAsia"/>
        </w:rPr>
        <w:t>条额外的不请自来的建议</w:t>
      </w:r>
      <w:r>
        <w:rPr>
          <w:rStyle w:val="af7"/>
        </w:rPr>
        <w:footnoteReference w:id="2"/>
      </w:r>
      <w:bookmarkEnd w:id="2"/>
    </w:p>
    <w:p w14:paraId="659FB245" w14:textId="0A01DF48" w:rsidR="00481149" w:rsidRDefault="00481149" w:rsidP="002C7BF1">
      <w:pPr>
        <w:pStyle w:val="a3"/>
      </w:pPr>
      <w:r>
        <w:rPr>
          <w:rFonts w:hint="eastAsia"/>
        </w:rPr>
        <w:t>2</w:t>
      </w:r>
      <w:r>
        <w:t>021</w:t>
      </w:r>
      <w:r>
        <w:rPr>
          <w:rFonts w:hint="eastAsia"/>
        </w:rPr>
        <w:t>年</w:t>
      </w:r>
    </w:p>
    <w:p w14:paraId="63495F49" w14:textId="77777777" w:rsidR="00481149" w:rsidRDefault="00481149" w:rsidP="00512411">
      <w:pPr>
        <w:ind w:firstLine="480"/>
      </w:pPr>
    </w:p>
    <w:p w14:paraId="3D6C3A3E" w14:textId="3A86DFED" w:rsidR="00512411" w:rsidRDefault="00512411" w:rsidP="00512411">
      <w:pPr>
        <w:ind w:firstLine="480"/>
      </w:pPr>
      <w:r>
        <w:rPr>
          <w:rFonts w:hint="eastAsia"/>
        </w:rPr>
        <w:t>为了庆祝我</w:t>
      </w:r>
      <w:r>
        <w:rPr>
          <w:rFonts w:hint="eastAsia"/>
        </w:rPr>
        <w:t>69</w:t>
      </w:r>
      <w:r>
        <w:rPr>
          <w:rFonts w:hint="eastAsia"/>
        </w:rPr>
        <w:t>岁生日，我又写了一些额外的未经请求的建议。</w:t>
      </w:r>
    </w:p>
    <w:p w14:paraId="7C0332B0" w14:textId="77777777" w:rsidR="00512411" w:rsidRDefault="00512411" w:rsidP="00512411">
      <w:pPr>
        <w:ind w:firstLine="480"/>
      </w:pPr>
    </w:p>
    <w:p w14:paraId="6F0629D8" w14:textId="4139F666" w:rsidR="00EC23DD" w:rsidRDefault="00EC23DD" w:rsidP="00EC23DD">
      <w:pPr>
        <w:pStyle w:val="ab"/>
        <w:numPr>
          <w:ilvl w:val="0"/>
          <w:numId w:val="20"/>
        </w:numPr>
        <w:ind w:firstLineChars="0"/>
      </w:pPr>
      <w:r>
        <w:rPr>
          <w:rFonts w:hint="eastAsia"/>
        </w:rPr>
        <w:t>让你在小时候显得很怪的东西，反而会让你在长大后成为一个很棒的人——如果你还没有失去它的话。</w:t>
      </w:r>
    </w:p>
    <w:p w14:paraId="5A802B3E" w14:textId="42DDE03C" w:rsidR="00EC23DD" w:rsidRDefault="00EC23DD" w:rsidP="00EC23DD">
      <w:pPr>
        <w:pStyle w:val="ab"/>
        <w:numPr>
          <w:ilvl w:val="0"/>
          <w:numId w:val="20"/>
        </w:numPr>
        <w:ind w:firstLineChars="0"/>
      </w:pPr>
      <w:r>
        <w:rPr>
          <w:rFonts w:hint="eastAsia"/>
        </w:rPr>
        <w:t>如果你对自己是否能一次搞定怀有任何疑虑的话，就对自己好点，分两次搞定吧。</w:t>
      </w:r>
    </w:p>
    <w:p w14:paraId="0207D965" w14:textId="5D087BDC" w:rsidR="00EC23DD" w:rsidRDefault="00EC23DD" w:rsidP="00EC23DD">
      <w:pPr>
        <w:pStyle w:val="ab"/>
        <w:numPr>
          <w:ilvl w:val="0"/>
          <w:numId w:val="20"/>
        </w:numPr>
        <w:ind w:firstLineChars="0"/>
      </w:pPr>
      <w:r>
        <w:rPr>
          <w:rFonts w:hint="eastAsia"/>
        </w:rPr>
        <w:t>实现目标后的结果，远没有实现目标过程中的成长重要。在你的葬礼上，人们不会去回忆你的功绩；他们只会记得你带给他们的感觉。</w:t>
      </w:r>
    </w:p>
    <w:p w14:paraId="022BB270" w14:textId="56B5779D" w:rsidR="00EC23DD" w:rsidRDefault="00EC23DD" w:rsidP="00EC23DD">
      <w:pPr>
        <w:pStyle w:val="ab"/>
        <w:numPr>
          <w:ilvl w:val="0"/>
          <w:numId w:val="20"/>
        </w:numPr>
        <w:ind w:firstLineChars="0"/>
      </w:pPr>
      <w:r>
        <w:rPr>
          <w:rFonts w:hint="eastAsia"/>
        </w:rPr>
        <w:t>成功的配方：少承诺，多给予。</w:t>
      </w:r>
    </w:p>
    <w:p w14:paraId="616935C0" w14:textId="07F6F765" w:rsidR="00EC23DD" w:rsidRDefault="00EC23DD" w:rsidP="00EC23DD">
      <w:pPr>
        <w:pStyle w:val="ab"/>
        <w:numPr>
          <w:ilvl w:val="0"/>
          <w:numId w:val="20"/>
        </w:numPr>
        <w:ind w:firstLineChars="0"/>
      </w:pPr>
      <w:r>
        <w:rPr>
          <w:rFonts w:hint="eastAsia"/>
        </w:rPr>
        <w:t>如果道歉夹带了借口，那就算不上是道歉。如果称赞夹带了要求，那就算不上是称赞。</w:t>
      </w:r>
    </w:p>
    <w:p w14:paraId="1C3FE708" w14:textId="0974A3C9" w:rsidR="00EC23DD" w:rsidRDefault="00EC23DD" w:rsidP="00EC23DD">
      <w:pPr>
        <w:pStyle w:val="ab"/>
        <w:numPr>
          <w:ilvl w:val="0"/>
          <w:numId w:val="20"/>
        </w:numPr>
        <w:ind w:firstLineChars="0"/>
      </w:pPr>
      <w:r>
        <w:rPr>
          <w:rFonts w:hint="eastAsia"/>
        </w:rPr>
        <w:t>耶稣、超人与</w:t>
      </w:r>
      <w:proofErr w:type="gramStart"/>
      <w:r>
        <w:rPr>
          <w:rFonts w:hint="eastAsia"/>
        </w:rPr>
        <w:t>特</w:t>
      </w:r>
      <w:proofErr w:type="gramEnd"/>
      <w:r>
        <w:rPr>
          <w:rFonts w:hint="eastAsia"/>
        </w:rPr>
        <w:t>蕾</w:t>
      </w:r>
      <w:proofErr w:type="gramStart"/>
      <w:r>
        <w:rPr>
          <w:rFonts w:hint="eastAsia"/>
        </w:rPr>
        <w:t>莎</w:t>
      </w:r>
      <w:proofErr w:type="gramEnd"/>
      <w:r>
        <w:rPr>
          <w:rFonts w:hint="eastAsia"/>
        </w:rPr>
        <w:t>修女从不创作艺术。只有不完美的人才能创作艺术，因为艺术始于残缺。</w:t>
      </w:r>
    </w:p>
    <w:p w14:paraId="5A8ED966" w14:textId="272DAC04" w:rsidR="00EC23DD" w:rsidRDefault="00EC23DD" w:rsidP="00EC23DD">
      <w:pPr>
        <w:pStyle w:val="ab"/>
        <w:numPr>
          <w:ilvl w:val="0"/>
          <w:numId w:val="20"/>
        </w:numPr>
        <w:ind w:firstLineChars="0"/>
      </w:pPr>
      <w:r>
        <w:rPr>
          <w:rFonts w:hint="eastAsia"/>
        </w:rPr>
        <w:t>如果某人试图说服你，想让你认为那不是传销，那么它就是传销。</w:t>
      </w:r>
    </w:p>
    <w:p w14:paraId="35370070" w14:textId="1916D780" w:rsidR="00EC23DD" w:rsidRDefault="00EC23DD" w:rsidP="00EC23DD">
      <w:pPr>
        <w:pStyle w:val="ab"/>
        <w:numPr>
          <w:ilvl w:val="0"/>
          <w:numId w:val="20"/>
        </w:numPr>
        <w:ind w:firstLineChars="0"/>
      </w:pPr>
      <w:r>
        <w:rPr>
          <w:rFonts w:hint="eastAsia"/>
        </w:rPr>
        <w:t>学会</w:t>
      </w:r>
      <w:proofErr w:type="gramStart"/>
      <w:r>
        <w:rPr>
          <w:rFonts w:hint="eastAsia"/>
        </w:rPr>
        <w:t>怎么打称人</w:t>
      </w:r>
      <w:proofErr w:type="gramEnd"/>
      <w:r>
        <w:rPr>
          <w:rFonts w:hint="eastAsia"/>
        </w:rPr>
        <w:t>结。而且要摸黑练习、单手练习。在今后的日子里，你根本想不到它有多有用。</w:t>
      </w:r>
    </w:p>
    <w:p w14:paraId="1A188F1F" w14:textId="651B309E" w:rsidR="00EC23DD" w:rsidRDefault="00EC23DD" w:rsidP="00EC23DD">
      <w:pPr>
        <w:pStyle w:val="ab"/>
        <w:numPr>
          <w:ilvl w:val="0"/>
          <w:numId w:val="20"/>
        </w:numPr>
        <w:ind w:firstLineChars="0"/>
      </w:pPr>
      <w:r>
        <w:rPr>
          <w:rFonts w:hint="eastAsia"/>
        </w:rPr>
        <w:t>如果在你能预计到的情况下失败了，那就算不上是失败。</w:t>
      </w:r>
    </w:p>
    <w:p w14:paraId="3B376836" w14:textId="09F29D7D" w:rsidR="00EC23DD" w:rsidRDefault="00EC23DD" w:rsidP="00EC23DD">
      <w:pPr>
        <w:pStyle w:val="ab"/>
        <w:numPr>
          <w:ilvl w:val="0"/>
          <w:numId w:val="20"/>
        </w:numPr>
        <w:ind w:firstLineChars="0"/>
      </w:pPr>
      <w:r>
        <w:rPr>
          <w:rFonts w:hint="eastAsia"/>
        </w:rPr>
        <w:t>不要被紧迫性的专横牵着鼻子走，做事应该要基于对重要性的评估。</w:t>
      </w:r>
    </w:p>
    <w:p w14:paraId="57A5B230" w14:textId="0F117BF2" w:rsidR="00EC23DD" w:rsidRDefault="00EC23DD" w:rsidP="00EC23DD">
      <w:pPr>
        <w:pStyle w:val="ab"/>
        <w:numPr>
          <w:ilvl w:val="0"/>
          <w:numId w:val="20"/>
        </w:numPr>
        <w:ind w:firstLineChars="0"/>
      </w:pPr>
      <w:r>
        <w:rPr>
          <w:rFonts w:hint="eastAsia"/>
        </w:rPr>
        <w:t>你穿过的</w:t>
      </w:r>
      <w:proofErr w:type="gramStart"/>
      <w:r>
        <w:rPr>
          <w:rFonts w:hint="eastAsia"/>
        </w:rPr>
        <w:t>门原来</w:t>
      </w:r>
      <w:proofErr w:type="gramEnd"/>
      <w:r>
        <w:rPr>
          <w:rFonts w:hint="eastAsia"/>
        </w:rPr>
        <w:t>是什么样子，走过去以后也要保持那个样子。</w:t>
      </w:r>
    </w:p>
    <w:p w14:paraId="0AB1BBB9" w14:textId="1A69D85D" w:rsidR="00EC23DD" w:rsidRDefault="00EC23DD" w:rsidP="00EC23DD">
      <w:pPr>
        <w:pStyle w:val="ab"/>
        <w:numPr>
          <w:ilvl w:val="0"/>
          <w:numId w:val="20"/>
        </w:numPr>
        <w:ind w:firstLineChars="0"/>
      </w:pPr>
      <w:r>
        <w:rPr>
          <w:rFonts w:hint="eastAsia"/>
        </w:rPr>
        <w:lastRenderedPageBreak/>
        <w:t>最高的奖赏来自于那些人们还不知道叫什么的东西。如果可以的话，去做那些人们还不知道怎么描述的工作。</w:t>
      </w:r>
    </w:p>
    <w:p w14:paraId="5F7B6B57" w14:textId="2FBBF9DD" w:rsidR="00EC23DD" w:rsidRDefault="00EC23DD" w:rsidP="00EC23DD">
      <w:pPr>
        <w:pStyle w:val="ab"/>
        <w:numPr>
          <w:ilvl w:val="0"/>
          <w:numId w:val="20"/>
        </w:numPr>
        <w:ind w:firstLineChars="0"/>
      </w:pPr>
      <w:r>
        <w:rPr>
          <w:rFonts w:hint="eastAsia"/>
        </w:rPr>
        <w:t>阳台或者门廊应该至少有两米深，不然就用不上。</w:t>
      </w:r>
    </w:p>
    <w:p w14:paraId="1CD1DF38" w14:textId="19A4537D" w:rsidR="00EC23DD" w:rsidRDefault="00EC23DD" w:rsidP="00EC23DD">
      <w:pPr>
        <w:pStyle w:val="ab"/>
        <w:numPr>
          <w:ilvl w:val="0"/>
          <w:numId w:val="20"/>
        </w:numPr>
        <w:ind w:firstLineChars="0"/>
      </w:pPr>
      <w:r>
        <w:rPr>
          <w:rFonts w:hint="eastAsia"/>
        </w:rPr>
        <w:t>不要为了赚钱而创造，而要为了创造而赚钱。工作优秀的奖赏是更多的工作。</w:t>
      </w:r>
    </w:p>
    <w:p w14:paraId="3A6D2F6D" w14:textId="54E23245" w:rsidR="00EC23DD" w:rsidRDefault="00EC23DD" w:rsidP="00EC23DD">
      <w:pPr>
        <w:pStyle w:val="ab"/>
        <w:numPr>
          <w:ilvl w:val="0"/>
          <w:numId w:val="20"/>
        </w:numPr>
        <w:ind w:firstLineChars="0"/>
      </w:pPr>
      <w:r>
        <w:rPr>
          <w:rFonts w:hint="eastAsia"/>
        </w:rPr>
        <w:t>所有的事情——除了爱——都应该从退出策略开始。要对结束做好准备。几乎所有事情都是进入容易抽身难。</w:t>
      </w:r>
    </w:p>
    <w:p w14:paraId="09C13866" w14:textId="36180504" w:rsidR="00EC23DD" w:rsidRDefault="00EC23DD" w:rsidP="00EC23DD">
      <w:pPr>
        <w:pStyle w:val="ab"/>
        <w:numPr>
          <w:ilvl w:val="0"/>
          <w:numId w:val="20"/>
        </w:numPr>
        <w:ind w:firstLineChars="0"/>
      </w:pPr>
      <w:r>
        <w:rPr>
          <w:rFonts w:hint="eastAsia"/>
        </w:rPr>
        <w:t>把你的员工训练到可以让他们找到另一份工作的水平，但同时也要善待他们，这样他们就永远不会想去找另一份工作。</w:t>
      </w:r>
    </w:p>
    <w:p w14:paraId="549D65B0" w14:textId="62596E06" w:rsidR="00EC23DD" w:rsidRDefault="00EC23DD" w:rsidP="00EC23DD">
      <w:pPr>
        <w:pStyle w:val="ab"/>
        <w:numPr>
          <w:ilvl w:val="0"/>
          <w:numId w:val="20"/>
        </w:numPr>
        <w:ind w:firstLineChars="0"/>
      </w:pPr>
      <w:r>
        <w:rPr>
          <w:rFonts w:hint="eastAsia"/>
        </w:rPr>
        <w:t>不要试图让别人喜欢你；尝试让他们尊敬你。</w:t>
      </w:r>
    </w:p>
    <w:p w14:paraId="3552F977" w14:textId="6EE65E6C" w:rsidR="00EC23DD" w:rsidRDefault="00EC23DD" w:rsidP="00EC23DD">
      <w:pPr>
        <w:pStyle w:val="ab"/>
        <w:numPr>
          <w:ilvl w:val="0"/>
          <w:numId w:val="20"/>
        </w:numPr>
        <w:ind w:firstLineChars="0"/>
      </w:pPr>
      <w:r>
        <w:rPr>
          <w:rFonts w:hint="eastAsia"/>
        </w:rPr>
        <w:t>成熟的基础：不是你的过错并不代表就不是你的责任。</w:t>
      </w:r>
    </w:p>
    <w:p w14:paraId="4B390C9E" w14:textId="59F3149E" w:rsidR="00EC23DD" w:rsidRDefault="00EC23DD" w:rsidP="00EC23DD">
      <w:pPr>
        <w:pStyle w:val="ab"/>
        <w:numPr>
          <w:ilvl w:val="0"/>
          <w:numId w:val="20"/>
        </w:numPr>
        <w:ind w:firstLineChars="0"/>
      </w:pPr>
      <w:r>
        <w:rPr>
          <w:rFonts w:hint="eastAsia"/>
        </w:rPr>
        <w:t>需要很多坏主意才能带来一个好主意。</w:t>
      </w:r>
    </w:p>
    <w:p w14:paraId="66A5E0B0" w14:textId="06F3EDF2" w:rsidR="00EC23DD" w:rsidRDefault="00EC23DD" w:rsidP="00EC23DD">
      <w:pPr>
        <w:pStyle w:val="ab"/>
        <w:numPr>
          <w:ilvl w:val="0"/>
          <w:numId w:val="20"/>
        </w:numPr>
        <w:ind w:firstLineChars="0"/>
      </w:pPr>
      <w:r>
        <w:rPr>
          <w:rFonts w:hint="eastAsia"/>
        </w:rPr>
        <w:t>所谓智慧，就是拥有的问题比答案多。</w:t>
      </w:r>
    </w:p>
    <w:p w14:paraId="04A9B13C" w14:textId="006847A0" w:rsidR="00EC23DD" w:rsidRDefault="00EC23DD" w:rsidP="00EC23DD">
      <w:pPr>
        <w:pStyle w:val="ab"/>
        <w:numPr>
          <w:ilvl w:val="0"/>
          <w:numId w:val="20"/>
        </w:numPr>
        <w:ind w:firstLineChars="0"/>
      </w:pPr>
      <w:r>
        <w:rPr>
          <w:rFonts w:hint="eastAsia"/>
        </w:rPr>
        <w:t>在背后夸奖别人。这会传回到你自己那里。</w:t>
      </w:r>
    </w:p>
    <w:p w14:paraId="7D00F07B" w14:textId="0A370F5E" w:rsidR="00EC23DD" w:rsidRDefault="00EC23DD" w:rsidP="00EC23DD">
      <w:pPr>
        <w:pStyle w:val="ab"/>
        <w:numPr>
          <w:ilvl w:val="0"/>
          <w:numId w:val="20"/>
        </w:numPr>
        <w:ind w:firstLineChars="0"/>
      </w:pPr>
      <w:r>
        <w:rPr>
          <w:rFonts w:hint="eastAsia"/>
        </w:rPr>
        <w:t>大多数的一夜成功——实际上是任何重要的成功——都需要至少</w:t>
      </w:r>
      <w:r>
        <w:rPr>
          <w:rFonts w:hint="eastAsia"/>
        </w:rPr>
        <w:t>5</w:t>
      </w:r>
      <w:r>
        <w:rPr>
          <w:rFonts w:hint="eastAsia"/>
        </w:rPr>
        <w:t>年的努力。请以此来规划你的人生。</w:t>
      </w:r>
    </w:p>
    <w:p w14:paraId="2816ACE6" w14:textId="3D1C4F1C" w:rsidR="00EC23DD" w:rsidRDefault="00EC23DD" w:rsidP="00EC23DD">
      <w:pPr>
        <w:pStyle w:val="ab"/>
        <w:numPr>
          <w:ilvl w:val="0"/>
          <w:numId w:val="20"/>
        </w:numPr>
        <w:ind w:firstLineChars="0"/>
      </w:pPr>
      <w:r>
        <w:rPr>
          <w:rFonts w:hint="eastAsia"/>
        </w:rPr>
        <w:t>只要能够改变你自己的头脑，你就可以永远保持年轻。</w:t>
      </w:r>
    </w:p>
    <w:p w14:paraId="08F3C41B" w14:textId="33B1A066" w:rsidR="00EC23DD" w:rsidRDefault="00EC23DD" w:rsidP="00EC23DD">
      <w:pPr>
        <w:pStyle w:val="ab"/>
        <w:numPr>
          <w:ilvl w:val="0"/>
          <w:numId w:val="20"/>
        </w:numPr>
        <w:ind w:firstLineChars="0"/>
      </w:pPr>
      <w:r>
        <w:rPr>
          <w:rFonts w:hint="eastAsia"/>
        </w:rPr>
        <w:t>假定任何人因为任何原因向你索要账户信息的做法都是想要欺骗你，除非他们被证明是无辜的。证明无辜的方法是给他们回电，或者使用你的（而不是他们提供）号码或网站来登陆自己的</w:t>
      </w:r>
      <w:proofErr w:type="gramStart"/>
      <w:r>
        <w:rPr>
          <w:rFonts w:hint="eastAsia"/>
        </w:rPr>
        <w:t>帐号</w:t>
      </w:r>
      <w:proofErr w:type="gramEnd"/>
      <w:r>
        <w:rPr>
          <w:rFonts w:hint="eastAsia"/>
        </w:rPr>
        <w:t>。不要在他们联系你的电话、消息或邮件中暴露任何个人信息。你必须控制途径。</w:t>
      </w:r>
    </w:p>
    <w:p w14:paraId="0AB6FD67" w14:textId="4B67121F" w:rsidR="00EC23DD" w:rsidRDefault="00EC23DD" w:rsidP="00EC23DD">
      <w:pPr>
        <w:pStyle w:val="ab"/>
        <w:numPr>
          <w:ilvl w:val="0"/>
          <w:numId w:val="20"/>
        </w:numPr>
        <w:ind w:firstLineChars="0"/>
      </w:pPr>
      <w:r>
        <w:rPr>
          <w:rFonts w:hint="eastAsia"/>
        </w:rPr>
        <w:t>持续的</w:t>
      </w:r>
      <w:proofErr w:type="gramStart"/>
      <w:r>
        <w:rPr>
          <w:rFonts w:hint="eastAsia"/>
        </w:rPr>
        <w:t>愤怒会</w:t>
      </w:r>
      <w:proofErr w:type="gramEnd"/>
      <w:r>
        <w:rPr>
          <w:rFonts w:hint="eastAsia"/>
        </w:rPr>
        <w:t>让你变蠢。</w:t>
      </w:r>
    </w:p>
    <w:p w14:paraId="292417BC" w14:textId="01067DE3" w:rsidR="00EC23DD" w:rsidRDefault="00EC23DD" w:rsidP="00EC23DD">
      <w:pPr>
        <w:pStyle w:val="ab"/>
        <w:numPr>
          <w:ilvl w:val="0"/>
          <w:numId w:val="20"/>
        </w:numPr>
        <w:ind w:firstLineChars="0"/>
      </w:pPr>
      <w:r>
        <w:rPr>
          <w:rFonts w:hint="eastAsia"/>
        </w:rPr>
        <w:lastRenderedPageBreak/>
        <w:t>严于律己，宽以待人。反过来对谁都是灾难。</w:t>
      </w:r>
    </w:p>
    <w:p w14:paraId="68AF4D6D" w14:textId="5299A348" w:rsidR="00EC23DD" w:rsidRDefault="00EC23DD" w:rsidP="00EC23DD">
      <w:pPr>
        <w:pStyle w:val="ab"/>
        <w:numPr>
          <w:ilvl w:val="0"/>
          <w:numId w:val="20"/>
        </w:numPr>
        <w:ind w:firstLineChars="0"/>
      </w:pPr>
      <w:r>
        <w:rPr>
          <w:rFonts w:hint="eastAsia"/>
        </w:rPr>
        <w:t>对待侮辱最好的回应就是「你可能是对的」。而事实经常确是如此。</w:t>
      </w:r>
    </w:p>
    <w:p w14:paraId="283A4F67" w14:textId="0EB076FE" w:rsidR="00EC23DD" w:rsidRDefault="00EC23DD" w:rsidP="00EC23DD">
      <w:pPr>
        <w:pStyle w:val="ab"/>
        <w:numPr>
          <w:ilvl w:val="0"/>
          <w:numId w:val="20"/>
        </w:numPr>
        <w:ind w:firstLineChars="0"/>
      </w:pPr>
      <w:r>
        <w:rPr>
          <w:rFonts w:hint="eastAsia"/>
        </w:rPr>
        <w:t>历史上最坏的罪恶往往都来自那些自以为是在打击罪恶的人。留心自己打击罪恶的想法。</w:t>
      </w:r>
    </w:p>
    <w:p w14:paraId="6004DF1C" w14:textId="41A9014E" w:rsidR="00EC23DD" w:rsidRDefault="00EC23DD" w:rsidP="00EC23DD">
      <w:pPr>
        <w:pStyle w:val="ab"/>
        <w:numPr>
          <w:ilvl w:val="0"/>
          <w:numId w:val="20"/>
        </w:numPr>
        <w:ind w:firstLineChars="0"/>
      </w:pPr>
      <w:r>
        <w:rPr>
          <w:rFonts w:hint="eastAsia"/>
        </w:rPr>
        <w:t>如果你可以不去寻找别人的认同，那么你的力量就是无穷的。</w:t>
      </w:r>
    </w:p>
    <w:p w14:paraId="35F013F5" w14:textId="05934B27" w:rsidR="00EC23DD" w:rsidRDefault="00EC23DD" w:rsidP="00EC23DD">
      <w:pPr>
        <w:pStyle w:val="ab"/>
        <w:numPr>
          <w:ilvl w:val="0"/>
          <w:numId w:val="20"/>
        </w:numPr>
        <w:ind w:firstLineChars="0"/>
      </w:pPr>
      <w:r>
        <w:rPr>
          <w:rFonts w:hint="eastAsia"/>
        </w:rPr>
        <w:t>当一个孩子问出一连串的「为什么」的时候，最聪明的回复就是「我不知道，你是怎么想的呢？」</w:t>
      </w:r>
    </w:p>
    <w:p w14:paraId="563A6F3A" w14:textId="1B288BCD" w:rsidR="00EC23DD" w:rsidRDefault="00EC23DD" w:rsidP="00EC23DD">
      <w:pPr>
        <w:pStyle w:val="ab"/>
        <w:numPr>
          <w:ilvl w:val="0"/>
          <w:numId w:val="20"/>
        </w:numPr>
        <w:ind w:firstLineChars="0"/>
      </w:pPr>
      <w:r>
        <w:rPr>
          <w:rFonts w:hint="eastAsia"/>
        </w:rPr>
        <w:t>想要变得富有，就去积攒所有那些金钱买不来的东西吧。</w:t>
      </w:r>
    </w:p>
    <w:p w14:paraId="1AC9DA04" w14:textId="76B9B29D" w:rsidR="00EC23DD" w:rsidRDefault="00EC23DD" w:rsidP="00EC23DD">
      <w:pPr>
        <w:pStyle w:val="ab"/>
        <w:numPr>
          <w:ilvl w:val="0"/>
          <w:numId w:val="20"/>
        </w:numPr>
        <w:ind w:firstLineChars="0"/>
      </w:pPr>
      <w:r>
        <w:rPr>
          <w:rFonts w:hint="eastAsia"/>
        </w:rPr>
        <w:t>成为你自己想要看到的那种改变。</w:t>
      </w:r>
    </w:p>
    <w:p w14:paraId="4CBD8C0A" w14:textId="70899E32" w:rsidR="00EC23DD" w:rsidRDefault="00EC23DD" w:rsidP="00EC23DD">
      <w:pPr>
        <w:pStyle w:val="ab"/>
        <w:numPr>
          <w:ilvl w:val="0"/>
          <w:numId w:val="20"/>
        </w:numPr>
        <w:ind w:firstLineChars="0"/>
      </w:pPr>
      <w:r>
        <w:rPr>
          <w:rFonts w:hint="eastAsia"/>
        </w:rPr>
        <w:t>头脑风暴、即兴以及与其他人合奏的时候，如果你可以充满兴致地表示「是的，而且……」并愿意在彼此的基础上更进一步，而不是令人泄气地表示「不是，而是……」的话，那么你将会走得更远更深。</w:t>
      </w:r>
    </w:p>
    <w:p w14:paraId="1EB24B81" w14:textId="3200D2A5" w:rsidR="00EC23DD" w:rsidRDefault="00EC23DD" w:rsidP="00EC23DD">
      <w:pPr>
        <w:pStyle w:val="ab"/>
        <w:numPr>
          <w:ilvl w:val="0"/>
          <w:numId w:val="20"/>
        </w:numPr>
        <w:ind w:firstLineChars="0"/>
      </w:pPr>
      <w:r>
        <w:rPr>
          <w:rFonts w:hint="eastAsia"/>
        </w:rPr>
        <w:t>工作是为了「成为」，而不是「获得」。</w:t>
      </w:r>
    </w:p>
    <w:p w14:paraId="39074E9C" w14:textId="524AA90E" w:rsidR="00EC23DD" w:rsidRDefault="00EC23DD" w:rsidP="00EC23DD">
      <w:pPr>
        <w:pStyle w:val="ab"/>
        <w:numPr>
          <w:ilvl w:val="0"/>
          <w:numId w:val="20"/>
        </w:numPr>
        <w:ind w:firstLineChars="0"/>
      </w:pPr>
      <w:r>
        <w:rPr>
          <w:rFonts w:hint="eastAsia"/>
        </w:rPr>
        <w:t>不要借钱给你的朋友，除非你愿意把借出去的钱当成礼物。</w:t>
      </w:r>
    </w:p>
    <w:p w14:paraId="685F79BB" w14:textId="1C7DA92C" w:rsidR="00EC23DD" w:rsidRDefault="00EC23DD" w:rsidP="00EC23DD">
      <w:pPr>
        <w:pStyle w:val="ab"/>
        <w:numPr>
          <w:ilvl w:val="0"/>
          <w:numId w:val="20"/>
        </w:numPr>
        <w:ind w:firstLineChars="0"/>
      </w:pPr>
      <w:r>
        <w:rPr>
          <w:rFonts w:hint="eastAsia"/>
        </w:rPr>
        <w:t>在追求远大目标的过程中，要像完成最终目标那样去庆祝哪怕最微小的胜利。这样无论你最后可以走多远，你都是胜利的。</w:t>
      </w:r>
    </w:p>
    <w:p w14:paraId="31CDEA94" w14:textId="09A19A32" w:rsidR="00EC23DD" w:rsidRDefault="00EC23DD" w:rsidP="00EC23DD">
      <w:pPr>
        <w:pStyle w:val="ab"/>
        <w:numPr>
          <w:ilvl w:val="0"/>
          <w:numId w:val="20"/>
        </w:numPr>
        <w:ind w:firstLineChars="0"/>
      </w:pPr>
      <w:r>
        <w:rPr>
          <w:rFonts w:hint="eastAsia"/>
        </w:rPr>
        <w:t>沉稳是具有传染性的。</w:t>
      </w:r>
    </w:p>
    <w:p w14:paraId="43ACFBF8" w14:textId="6569AEDF" w:rsidR="00EC23DD" w:rsidRDefault="00EC23DD" w:rsidP="00EC23DD">
      <w:pPr>
        <w:pStyle w:val="ab"/>
        <w:numPr>
          <w:ilvl w:val="0"/>
          <w:numId w:val="20"/>
        </w:numPr>
        <w:ind w:firstLineChars="0"/>
      </w:pPr>
      <w:r>
        <w:rPr>
          <w:rFonts w:hint="eastAsia"/>
        </w:rPr>
        <w:t>即使是一个愚蠢的人，在大多数事情上仍然可以是正确的。大多数传统的智慧都是真的。</w:t>
      </w:r>
    </w:p>
    <w:p w14:paraId="5E4B2884" w14:textId="262BC6DA" w:rsidR="00EC23DD" w:rsidRDefault="00EC23DD" w:rsidP="00EC23DD">
      <w:pPr>
        <w:pStyle w:val="ab"/>
        <w:numPr>
          <w:ilvl w:val="0"/>
          <w:numId w:val="20"/>
        </w:numPr>
        <w:ind w:firstLineChars="0"/>
      </w:pPr>
      <w:r>
        <w:rPr>
          <w:rFonts w:hint="eastAsia"/>
        </w:rPr>
        <w:t>切东西的时候</w:t>
      </w:r>
      <w:r w:rsidR="008E791B">
        <w:rPr>
          <w:rFonts w:hint="eastAsia"/>
        </w:rPr>
        <w:t>刀口</w:t>
      </w:r>
      <w:r>
        <w:rPr>
          <w:rFonts w:hint="eastAsia"/>
        </w:rPr>
        <w:t>不要冲着自己。</w:t>
      </w:r>
    </w:p>
    <w:p w14:paraId="045E3E7A" w14:textId="572C2AB7" w:rsidR="00EC23DD" w:rsidRDefault="00EC23DD" w:rsidP="00EC23DD">
      <w:pPr>
        <w:pStyle w:val="ab"/>
        <w:numPr>
          <w:ilvl w:val="0"/>
          <w:numId w:val="20"/>
        </w:numPr>
        <w:ind w:firstLineChars="0"/>
      </w:pPr>
      <w:r>
        <w:rPr>
          <w:rFonts w:hint="eastAsia"/>
        </w:rPr>
        <w:t>给我看看你的日程表，我就能知道你的优先顺序。告诉我谁是你的朋友，我就可以知道你要去往何处。</w:t>
      </w:r>
    </w:p>
    <w:p w14:paraId="2E8F7EBA" w14:textId="66E132F2" w:rsidR="00EC23DD" w:rsidRDefault="00EC23DD" w:rsidP="00EC23DD">
      <w:pPr>
        <w:pStyle w:val="ab"/>
        <w:numPr>
          <w:ilvl w:val="0"/>
          <w:numId w:val="20"/>
        </w:numPr>
        <w:ind w:firstLineChars="0"/>
      </w:pPr>
      <w:r>
        <w:rPr>
          <w:rFonts w:hint="eastAsia"/>
        </w:rPr>
        <w:lastRenderedPageBreak/>
        <w:t>搭便车的时候，你得看上去像一个你自己也愿意接上车的人。</w:t>
      </w:r>
    </w:p>
    <w:p w14:paraId="51FD6615" w14:textId="0587BD78" w:rsidR="00EC23DD" w:rsidRDefault="00EC23DD" w:rsidP="00EC23DD">
      <w:pPr>
        <w:pStyle w:val="ab"/>
        <w:numPr>
          <w:ilvl w:val="0"/>
          <w:numId w:val="20"/>
        </w:numPr>
        <w:ind w:firstLineChars="0"/>
      </w:pPr>
      <w:r>
        <w:rPr>
          <w:rFonts w:hint="eastAsia"/>
        </w:rPr>
        <w:t>打量别人的弱点很容易。打量自己的弱点很难，但却会给你更高的回报。</w:t>
      </w:r>
    </w:p>
    <w:p w14:paraId="01421C88" w14:textId="4FA9AE8B" w:rsidR="00EC23DD" w:rsidRDefault="00EC23DD" w:rsidP="00EC23DD">
      <w:pPr>
        <w:pStyle w:val="ab"/>
        <w:numPr>
          <w:ilvl w:val="0"/>
          <w:numId w:val="20"/>
        </w:numPr>
        <w:ind w:firstLineChars="0"/>
      </w:pPr>
      <w:r>
        <w:rPr>
          <w:rFonts w:hint="eastAsia"/>
        </w:rPr>
        <w:t>这值得说两遍：量</w:t>
      </w:r>
      <w:proofErr w:type="gramStart"/>
      <w:r>
        <w:rPr>
          <w:rFonts w:hint="eastAsia"/>
        </w:rPr>
        <w:t>两次才切一次</w:t>
      </w:r>
      <w:proofErr w:type="gramEnd"/>
      <w:r>
        <w:rPr>
          <w:rFonts w:hint="eastAsia"/>
        </w:rPr>
        <w:t>。</w:t>
      </w:r>
    </w:p>
    <w:p w14:paraId="604D4C45" w14:textId="2F6BFC7F" w:rsidR="00EC23DD" w:rsidRDefault="00EC23DD" w:rsidP="00EC23DD">
      <w:pPr>
        <w:pStyle w:val="ab"/>
        <w:numPr>
          <w:ilvl w:val="0"/>
          <w:numId w:val="20"/>
        </w:numPr>
        <w:ind w:firstLineChars="0"/>
      </w:pPr>
      <w:r>
        <w:rPr>
          <w:rFonts w:hint="eastAsia"/>
        </w:rPr>
        <w:t>你人生的热情应该恰到好处；但你的人生目标应该超越自己。为那些远比你更宏大的东西而工作。</w:t>
      </w:r>
    </w:p>
    <w:p w14:paraId="1073DC1F" w14:textId="17EBC136" w:rsidR="00EC23DD" w:rsidRDefault="00EC23DD" w:rsidP="00EC23DD">
      <w:pPr>
        <w:pStyle w:val="ab"/>
        <w:numPr>
          <w:ilvl w:val="0"/>
          <w:numId w:val="20"/>
        </w:numPr>
        <w:ind w:firstLineChars="0"/>
      </w:pPr>
      <w:r>
        <w:rPr>
          <w:rFonts w:hint="eastAsia"/>
        </w:rPr>
        <w:t>如果你不知道自己急切需要的是什么，那很可能就是睡觉。</w:t>
      </w:r>
    </w:p>
    <w:p w14:paraId="47D0432A" w14:textId="19683D3C" w:rsidR="00EC23DD" w:rsidRDefault="00EC23DD" w:rsidP="00EC23DD">
      <w:pPr>
        <w:pStyle w:val="ab"/>
        <w:numPr>
          <w:ilvl w:val="0"/>
          <w:numId w:val="20"/>
        </w:numPr>
        <w:ind w:firstLineChars="0"/>
      </w:pPr>
      <w:r>
        <w:rPr>
          <w:rFonts w:hint="eastAsia"/>
        </w:rPr>
        <w:t>玩《大富翁》的时候，把你所有的钱都用来购买、交换或交易橙色物业。不用管那些公共设施。</w:t>
      </w:r>
    </w:p>
    <w:p w14:paraId="1BAD7B0D" w14:textId="709C0635" w:rsidR="00EC23DD" w:rsidRDefault="00EC23DD" w:rsidP="00EC23DD">
      <w:pPr>
        <w:pStyle w:val="ab"/>
        <w:numPr>
          <w:ilvl w:val="0"/>
          <w:numId w:val="20"/>
        </w:numPr>
        <w:ind w:firstLineChars="0"/>
      </w:pPr>
      <w:r>
        <w:rPr>
          <w:rFonts w:hint="eastAsia"/>
        </w:rPr>
        <w:t>如果你借了什么东西，试着在归还的时候把它变得比你借到时的状态更好。清洁它、打磨它、填充它。</w:t>
      </w:r>
    </w:p>
    <w:p w14:paraId="69565E90" w14:textId="1BD74B93" w:rsidR="00EC23DD" w:rsidRDefault="00EC23DD" w:rsidP="00EC23DD">
      <w:pPr>
        <w:pStyle w:val="ab"/>
        <w:numPr>
          <w:ilvl w:val="0"/>
          <w:numId w:val="20"/>
        </w:numPr>
        <w:ind w:firstLineChars="0"/>
      </w:pPr>
      <w:r>
        <w:rPr>
          <w:rFonts w:hint="eastAsia"/>
        </w:rPr>
        <w:t>即使在热带地区，晚上的气温也比你想象的要凉。打包得暖和一点。</w:t>
      </w:r>
    </w:p>
    <w:p w14:paraId="3176A709" w14:textId="4D524604" w:rsidR="00EC23DD" w:rsidRDefault="00EC23DD" w:rsidP="00EC23DD">
      <w:pPr>
        <w:pStyle w:val="ab"/>
        <w:numPr>
          <w:ilvl w:val="0"/>
          <w:numId w:val="20"/>
        </w:numPr>
        <w:ind w:firstLineChars="0"/>
      </w:pPr>
      <w:r>
        <w:rPr>
          <w:rFonts w:hint="eastAsia"/>
        </w:rPr>
        <w:t>想要让人群或醉汉安静下来的话，只需要小点声说话就行。</w:t>
      </w:r>
    </w:p>
    <w:p w14:paraId="2FF2CD40" w14:textId="6C449E28" w:rsidR="00EC23DD" w:rsidRDefault="00EC23DD" w:rsidP="00EC23DD">
      <w:pPr>
        <w:pStyle w:val="ab"/>
        <w:numPr>
          <w:ilvl w:val="0"/>
          <w:numId w:val="20"/>
        </w:numPr>
        <w:ind w:firstLineChars="0"/>
      </w:pPr>
      <w:r>
        <w:rPr>
          <w:rFonts w:hint="eastAsia"/>
        </w:rPr>
        <w:t>最便宜的疗愈方法，就是每天写下一件让自己感恩的事情。</w:t>
      </w:r>
    </w:p>
    <w:p w14:paraId="10B8E6F2" w14:textId="174F97D1" w:rsidR="00EC23DD" w:rsidRDefault="00EC23DD" w:rsidP="00EC23DD">
      <w:pPr>
        <w:pStyle w:val="ab"/>
        <w:numPr>
          <w:ilvl w:val="0"/>
          <w:numId w:val="20"/>
        </w:numPr>
        <w:ind w:firstLineChars="0"/>
      </w:pPr>
      <w:r>
        <w:rPr>
          <w:rFonts w:hint="eastAsia"/>
        </w:rPr>
        <w:t>当有人告诉你某件事是错的时候，他们通常都是对的。当有人告诉你如何解决这个错误的时候，他们通常都是错的。</w:t>
      </w:r>
    </w:p>
    <w:p w14:paraId="20808B76" w14:textId="3598BD85" w:rsidR="00EC23DD" w:rsidRDefault="00EC23DD" w:rsidP="00EC23DD">
      <w:pPr>
        <w:pStyle w:val="ab"/>
        <w:numPr>
          <w:ilvl w:val="0"/>
          <w:numId w:val="20"/>
        </w:numPr>
        <w:ind w:firstLineChars="0"/>
      </w:pPr>
      <w:r>
        <w:rPr>
          <w:rFonts w:hint="eastAsia"/>
        </w:rPr>
        <w:t>如果你觉得你看到了一只老鼠，那么你肯定就是看到了。而且，如果有一只的话，就会有更多。</w:t>
      </w:r>
    </w:p>
    <w:p w14:paraId="7E72F485" w14:textId="59156CFD" w:rsidR="00EC23DD" w:rsidRDefault="00EC23DD" w:rsidP="00EC23DD">
      <w:pPr>
        <w:pStyle w:val="ab"/>
        <w:numPr>
          <w:ilvl w:val="0"/>
          <w:numId w:val="20"/>
        </w:numPr>
        <w:ind w:firstLineChars="0"/>
      </w:pPr>
      <w:r>
        <w:rPr>
          <w:rFonts w:hint="eastAsia"/>
        </w:rPr>
        <w:t>金钱被高估了。真正新鲜的事物很少会需要很多钱。不然的话，百万富翁们应该早就垄断了对新事物的发明了，但他们并没有。相反，几乎所有的突破都来自那些缺钱的人，因为他们被迫不得不依靠自己的热情、坚持与才智，去找到新的方法。贫穷是创新上的优势。</w:t>
      </w:r>
    </w:p>
    <w:p w14:paraId="1B1B9D89" w14:textId="70FD870B" w:rsidR="00EC23DD" w:rsidRDefault="00EC23DD" w:rsidP="00EC23DD">
      <w:pPr>
        <w:pStyle w:val="ab"/>
        <w:numPr>
          <w:ilvl w:val="0"/>
          <w:numId w:val="20"/>
        </w:numPr>
        <w:ind w:firstLineChars="0"/>
      </w:pPr>
      <w:r>
        <w:rPr>
          <w:rFonts w:hint="eastAsia"/>
        </w:rPr>
        <w:t>忽略别人可能对你持有的看法，因为他们压根没有在想你。</w:t>
      </w:r>
    </w:p>
    <w:p w14:paraId="0D775721" w14:textId="497553A9" w:rsidR="00EC23DD" w:rsidRDefault="00EC23DD" w:rsidP="00EC23DD">
      <w:pPr>
        <w:pStyle w:val="ab"/>
        <w:numPr>
          <w:ilvl w:val="0"/>
          <w:numId w:val="20"/>
        </w:numPr>
        <w:ind w:firstLineChars="0"/>
      </w:pPr>
      <w:r>
        <w:rPr>
          <w:rFonts w:hint="eastAsia"/>
        </w:rPr>
        <w:lastRenderedPageBreak/>
        <w:t>尽量别用贪睡功能，它会训练你睡过头。</w:t>
      </w:r>
    </w:p>
    <w:p w14:paraId="365655F8" w14:textId="71877C7F" w:rsidR="00EC23DD" w:rsidRDefault="00EC23DD" w:rsidP="00EC23DD">
      <w:pPr>
        <w:pStyle w:val="ab"/>
        <w:numPr>
          <w:ilvl w:val="0"/>
          <w:numId w:val="20"/>
        </w:numPr>
        <w:ind w:firstLineChars="0"/>
      </w:pPr>
      <w:r>
        <w:rPr>
          <w:rFonts w:hint="eastAsia"/>
        </w:rPr>
        <w:t>言多必失。</w:t>
      </w:r>
    </w:p>
    <w:p w14:paraId="292CE1CA" w14:textId="548A36A3" w:rsidR="00EC23DD" w:rsidRDefault="00EC23DD" w:rsidP="00EC23DD">
      <w:pPr>
        <w:pStyle w:val="ab"/>
        <w:numPr>
          <w:ilvl w:val="0"/>
          <w:numId w:val="20"/>
        </w:numPr>
        <w:ind w:firstLineChars="0"/>
      </w:pPr>
      <w:r>
        <w:rPr>
          <w:rFonts w:hint="eastAsia"/>
        </w:rPr>
        <w:t>你得到生命这份馈赠，是为了发现你生命中的天赋。你的使命就是找到自己的使命是什么。这不是一个悖论，此乃正道。</w:t>
      </w:r>
    </w:p>
    <w:p w14:paraId="39DEBBEE" w14:textId="632AF1DC" w:rsidR="00EC23DD" w:rsidRDefault="00EC23DD" w:rsidP="00EC23DD">
      <w:pPr>
        <w:pStyle w:val="ab"/>
        <w:numPr>
          <w:ilvl w:val="0"/>
          <w:numId w:val="20"/>
        </w:numPr>
        <w:ind w:firstLineChars="0"/>
      </w:pPr>
      <w:r>
        <w:rPr>
          <w:rFonts w:hint="eastAsia"/>
        </w:rPr>
        <w:t>对待别人的标准，不是他们有多坏，而是你自己有多好。</w:t>
      </w:r>
    </w:p>
    <w:p w14:paraId="30DC601F" w14:textId="22883BD2" w:rsidR="00EC23DD" w:rsidRDefault="00EC23DD" w:rsidP="00EC23DD">
      <w:pPr>
        <w:pStyle w:val="ab"/>
        <w:numPr>
          <w:ilvl w:val="0"/>
          <w:numId w:val="20"/>
        </w:numPr>
        <w:ind w:firstLineChars="0"/>
      </w:pPr>
      <w:r>
        <w:rPr>
          <w:rFonts w:hint="eastAsia"/>
        </w:rPr>
        <w:t>「通过改变行为来改变你的想法」要比「通过改变想法来改变你的行为」更容易实现。把你所追求的改变付诸行动。</w:t>
      </w:r>
    </w:p>
    <w:p w14:paraId="116043C1" w14:textId="2F64AC07" w:rsidR="00EC23DD" w:rsidRDefault="00EC23DD" w:rsidP="00EC23DD">
      <w:pPr>
        <w:pStyle w:val="ab"/>
        <w:numPr>
          <w:ilvl w:val="0"/>
          <w:numId w:val="20"/>
        </w:numPr>
        <w:ind w:firstLineChars="0"/>
      </w:pPr>
      <w:r>
        <w:rPr>
          <w:rFonts w:hint="eastAsia"/>
        </w:rPr>
        <w:t>你可以吃任何想吃的甜品——如果你可以只吃三口的话。</w:t>
      </w:r>
    </w:p>
    <w:p w14:paraId="35140952" w14:textId="1DCE4DB4" w:rsidR="00EC23DD" w:rsidRDefault="00EC23DD" w:rsidP="00EC23DD">
      <w:pPr>
        <w:pStyle w:val="ab"/>
        <w:numPr>
          <w:ilvl w:val="0"/>
          <w:numId w:val="20"/>
        </w:numPr>
        <w:ind w:firstLineChars="0"/>
      </w:pPr>
      <w:r>
        <w:rPr>
          <w:rFonts w:hint="eastAsia"/>
        </w:rPr>
        <w:t>每次联络别人的时候，要给他们带去一个祝福；这样他们才会在你给他们带去麻烦的时候感到开心。</w:t>
      </w:r>
    </w:p>
    <w:p w14:paraId="5CB67032" w14:textId="1473216A" w:rsidR="00EC23DD" w:rsidRDefault="00EC23DD" w:rsidP="00EC23DD">
      <w:pPr>
        <w:pStyle w:val="ab"/>
        <w:numPr>
          <w:ilvl w:val="0"/>
          <w:numId w:val="20"/>
        </w:numPr>
        <w:ind w:firstLineChars="0"/>
      </w:pPr>
      <w:r>
        <w:rPr>
          <w:rFonts w:hint="eastAsia"/>
        </w:rPr>
        <w:t>不好的事情总是发生得很快，而几乎所有好事都发生得很慢。</w:t>
      </w:r>
    </w:p>
    <w:p w14:paraId="5DFB0D19" w14:textId="685A2378" w:rsidR="00EC23DD" w:rsidRDefault="00EC23DD" w:rsidP="00EC23DD">
      <w:pPr>
        <w:pStyle w:val="ab"/>
        <w:numPr>
          <w:ilvl w:val="0"/>
          <w:numId w:val="20"/>
        </w:numPr>
        <w:ind w:firstLineChars="0"/>
      </w:pPr>
      <w:r>
        <w:rPr>
          <w:rFonts w:hint="eastAsia"/>
        </w:rPr>
        <w:t>不要担心自己如何开始或是在哪里开始。只要你继续前行，你就会比你开始时更加成功。</w:t>
      </w:r>
    </w:p>
    <w:p w14:paraId="0332573F" w14:textId="7FAB002C" w:rsidR="00EC23DD" w:rsidRDefault="00EC23DD" w:rsidP="00EC23DD">
      <w:pPr>
        <w:pStyle w:val="ab"/>
        <w:numPr>
          <w:ilvl w:val="0"/>
          <w:numId w:val="20"/>
        </w:numPr>
        <w:ind w:firstLineChars="0"/>
      </w:pPr>
      <w:r>
        <w:rPr>
          <w:rFonts w:hint="eastAsia"/>
        </w:rPr>
        <w:t>当你面对一个</w:t>
      </w:r>
      <w:proofErr w:type="gramStart"/>
      <w:r>
        <w:rPr>
          <w:rFonts w:hint="eastAsia"/>
        </w:rPr>
        <w:t>拧</w:t>
      </w:r>
      <w:proofErr w:type="gramEnd"/>
      <w:r>
        <w:rPr>
          <w:rFonts w:hint="eastAsia"/>
        </w:rPr>
        <w:t>不动的螺栓或螺丝钉的时候：右转是拧紧，左转是拧松。</w:t>
      </w:r>
    </w:p>
    <w:p w14:paraId="3D49B339" w14:textId="138A1FD0" w:rsidR="00EC23DD" w:rsidRDefault="00EC23DD" w:rsidP="00EC23DD">
      <w:pPr>
        <w:pStyle w:val="ab"/>
        <w:numPr>
          <w:ilvl w:val="0"/>
          <w:numId w:val="20"/>
        </w:numPr>
        <w:ind w:firstLineChars="0"/>
      </w:pPr>
      <w:r>
        <w:rPr>
          <w:rFonts w:hint="eastAsia"/>
        </w:rPr>
        <w:t>如果你碰到一个混蛋，忽略他们。如果你总是到处碰到混蛋，那就得好好看看你自己了。</w:t>
      </w:r>
    </w:p>
    <w:p w14:paraId="4F6D7969" w14:textId="3E7A39E4" w:rsidR="00EC23DD" w:rsidRDefault="00EC23DD" w:rsidP="00EC23DD">
      <w:pPr>
        <w:pStyle w:val="ab"/>
        <w:numPr>
          <w:ilvl w:val="0"/>
          <w:numId w:val="20"/>
        </w:numPr>
        <w:ind w:firstLineChars="0"/>
      </w:pPr>
      <w:r>
        <w:rPr>
          <w:rFonts w:hint="eastAsia"/>
        </w:rPr>
        <w:t>用臀部来跳舞。</w:t>
      </w:r>
    </w:p>
    <w:p w14:paraId="35D78A9C" w14:textId="60B8C717" w:rsidR="00EC23DD" w:rsidRDefault="00EC23DD" w:rsidP="00EC23DD">
      <w:pPr>
        <w:pStyle w:val="ab"/>
        <w:numPr>
          <w:ilvl w:val="0"/>
          <w:numId w:val="20"/>
        </w:numPr>
        <w:ind w:firstLineChars="0"/>
      </w:pPr>
      <w:r>
        <w:rPr>
          <w:rFonts w:hint="eastAsia"/>
        </w:rPr>
        <w:t>我们不是短暂拥有灵魂的躯体。我们是短暂拥有躯体的灵魂。</w:t>
      </w:r>
    </w:p>
    <w:p w14:paraId="28ED57DE" w14:textId="77199BE7" w:rsidR="00EC23DD" w:rsidRDefault="00EC23DD" w:rsidP="00EC23DD">
      <w:pPr>
        <w:pStyle w:val="ab"/>
        <w:numPr>
          <w:ilvl w:val="0"/>
          <w:numId w:val="20"/>
        </w:numPr>
        <w:ind w:firstLineChars="0"/>
      </w:pPr>
      <w:r>
        <w:rPr>
          <w:rFonts w:hint="eastAsia"/>
        </w:rPr>
        <w:t>总有人会持有一些愚蠢的信念，但你可以通过提高自己对这些人背后原因的理解，来降低这一现象的讨厌程度。</w:t>
      </w:r>
    </w:p>
    <w:p w14:paraId="3450A748" w14:textId="369B8559" w:rsidR="00EC23DD" w:rsidRDefault="00EC23DD" w:rsidP="00EC23DD">
      <w:pPr>
        <w:pStyle w:val="ab"/>
        <w:numPr>
          <w:ilvl w:val="0"/>
          <w:numId w:val="20"/>
        </w:numPr>
        <w:ind w:firstLineChars="0"/>
      </w:pPr>
      <w:r>
        <w:rPr>
          <w:rFonts w:hint="eastAsia"/>
        </w:rPr>
        <w:t>如果你的目标没有时间表，那它就只是一个梦想。</w:t>
      </w:r>
    </w:p>
    <w:p w14:paraId="152E4183" w14:textId="71C03232" w:rsidR="00EC23DD" w:rsidRDefault="00EC23DD" w:rsidP="00EC23DD">
      <w:pPr>
        <w:pStyle w:val="ab"/>
        <w:numPr>
          <w:ilvl w:val="0"/>
          <w:numId w:val="20"/>
        </w:numPr>
        <w:ind w:firstLineChars="0"/>
      </w:pPr>
      <w:r>
        <w:rPr>
          <w:rFonts w:hint="eastAsia"/>
        </w:rPr>
        <w:lastRenderedPageBreak/>
        <w:t>生活中所有最重要的收益——财富、关系或知识——都来自复利可以放大稳定微小收益的魔法。你只需不断稳定地净增</w:t>
      </w:r>
      <w:r>
        <w:rPr>
          <w:rFonts w:hint="eastAsia"/>
        </w:rPr>
        <w:t>1%</w:t>
      </w:r>
      <w:r>
        <w:rPr>
          <w:rFonts w:hint="eastAsia"/>
        </w:rPr>
        <w:t>，就可以达到富足。</w:t>
      </w:r>
    </w:p>
    <w:p w14:paraId="2A93F597" w14:textId="075AFCAE" w:rsidR="00EC23DD" w:rsidRDefault="00EC23DD" w:rsidP="00EC23DD">
      <w:pPr>
        <w:pStyle w:val="ab"/>
        <w:numPr>
          <w:ilvl w:val="0"/>
          <w:numId w:val="20"/>
        </w:numPr>
        <w:ind w:firstLineChars="0"/>
      </w:pPr>
      <w:r>
        <w:rPr>
          <w:rFonts w:hint="eastAsia"/>
        </w:rPr>
        <w:t>人们之所以会错过最伟大的突破，就是因为它们看上去就很难。</w:t>
      </w:r>
    </w:p>
    <w:p w14:paraId="094161C6" w14:textId="0B072ECB" w:rsidR="00EC23DD" w:rsidRDefault="00EC23DD" w:rsidP="00EC23DD">
      <w:pPr>
        <w:pStyle w:val="ab"/>
        <w:numPr>
          <w:ilvl w:val="0"/>
          <w:numId w:val="20"/>
        </w:numPr>
        <w:ind w:firstLineChars="0"/>
      </w:pPr>
      <w:r>
        <w:rPr>
          <w:rFonts w:hint="eastAsia"/>
        </w:rPr>
        <w:t>人们能在一次演讲中记住的观点不会超过三个。</w:t>
      </w:r>
    </w:p>
    <w:p w14:paraId="2C509A16" w14:textId="2090A6DF" w:rsidR="00EC23DD" w:rsidRDefault="00EC23DD" w:rsidP="00EC23DD">
      <w:pPr>
        <w:pStyle w:val="ab"/>
        <w:numPr>
          <w:ilvl w:val="0"/>
          <w:numId w:val="20"/>
        </w:numPr>
        <w:ind w:firstLineChars="0"/>
      </w:pPr>
      <w:r>
        <w:rPr>
          <w:rFonts w:hint="eastAsia"/>
        </w:rPr>
        <w:t>我遇到的那些让我钦佩的人，无一例外都比我读的书多。</w:t>
      </w:r>
    </w:p>
    <w:p w14:paraId="2B33F777" w14:textId="1DC0101E" w:rsidR="00EC23DD" w:rsidRDefault="00EC23DD" w:rsidP="00EC23DD">
      <w:pPr>
        <w:pStyle w:val="ab"/>
        <w:numPr>
          <w:ilvl w:val="0"/>
          <w:numId w:val="20"/>
        </w:numPr>
        <w:ind w:firstLineChars="0"/>
      </w:pPr>
      <w:r>
        <w:rPr>
          <w:rFonts w:hint="eastAsia"/>
        </w:rPr>
        <w:t>最好的老师就是「行动」。</w:t>
      </w:r>
    </w:p>
    <w:p w14:paraId="03A94FEC" w14:textId="18F2E05A" w:rsidR="00EC23DD" w:rsidRDefault="00EC23DD" w:rsidP="00EC23DD">
      <w:pPr>
        <w:pStyle w:val="ab"/>
        <w:numPr>
          <w:ilvl w:val="0"/>
          <w:numId w:val="20"/>
        </w:numPr>
        <w:ind w:firstLineChars="0"/>
      </w:pPr>
      <w:r>
        <w:rPr>
          <w:rFonts w:hint="eastAsia"/>
        </w:rPr>
        <w:t>有限的游戏是为了输赢。无限的游戏是为了让游戏继续。应该去寻找无限的游戏，因为它们会产出无限的收益。</w:t>
      </w:r>
    </w:p>
    <w:p w14:paraId="116BD359" w14:textId="06DCD5C0" w:rsidR="00EC23DD" w:rsidRDefault="00EC23DD" w:rsidP="00EC23DD">
      <w:pPr>
        <w:pStyle w:val="ab"/>
        <w:numPr>
          <w:ilvl w:val="0"/>
          <w:numId w:val="20"/>
        </w:numPr>
        <w:ind w:firstLineChars="0"/>
      </w:pPr>
      <w:r>
        <w:rPr>
          <w:rFonts w:hint="eastAsia"/>
        </w:rPr>
        <w:t>任何事情在变容易之前都是困难的。在某个东西成为一个突破之前，它都只是一个愚蠢的想法。</w:t>
      </w:r>
    </w:p>
    <w:p w14:paraId="7097C32A" w14:textId="664BDCCB" w:rsidR="00EC23DD" w:rsidRDefault="00EC23DD" w:rsidP="00EC23DD">
      <w:pPr>
        <w:pStyle w:val="ab"/>
        <w:numPr>
          <w:ilvl w:val="0"/>
          <w:numId w:val="20"/>
        </w:numPr>
        <w:ind w:firstLineChars="0"/>
      </w:pPr>
      <w:r>
        <w:rPr>
          <w:rFonts w:hint="eastAsia"/>
        </w:rPr>
        <w:t>能用钱解决的问题，都不是真的问题。</w:t>
      </w:r>
    </w:p>
    <w:p w14:paraId="09270731" w14:textId="5ADEDCEE" w:rsidR="00EC23DD" w:rsidRDefault="00EC23DD" w:rsidP="00EC23DD">
      <w:pPr>
        <w:pStyle w:val="ab"/>
        <w:numPr>
          <w:ilvl w:val="0"/>
          <w:numId w:val="20"/>
        </w:numPr>
        <w:ind w:firstLineChars="0"/>
      </w:pPr>
      <w:r>
        <w:rPr>
          <w:rFonts w:hint="eastAsia"/>
        </w:rPr>
        <w:t>如果你被困住了，去睡一觉。让你的潜意识来帮你解决问题。</w:t>
      </w:r>
    </w:p>
    <w:p w14:paraId="394B89B0" w14:textId="6FFB7D05" w:rsidR="00EC23DD" w:rsidRDefault="00EC23DD" w:rsidP="00EC23DD">
      <w:pPr>
        <w:pStyle w:val="ab"/>
        <w:numPr>
          <w:ilvl w:val="0"/>
          <w:numId w:val="20"/>
        </w:numPr>
        <w:ind w:firstLineChars="0"/>
      </w:pPr>
      <w:r>
        <w:rPr>
          <w:rFonts w:hint="eastAsia"/>
        </w:rPr>
        <w:t>你的工作是无穷无尽的，但你的时间是有限的。你无法限制你的工作，所以你必须限制自己的时间。时间是你唯一可以管理的东西。</w:t>
      </w:r>
    </w:p>
    <w:p w14:paraId="21EE0932" w14:textId="6A9BAB85" w:rsidR="00EC23DD" w:rsidRDefault="00EC23DD" w:rsidP="00EC23DD">
      <w:pPr>
        <w:pStyle w:val="ab"/>
        <w:numPr>
          <w:ilvl w:val="0"/>
          <w:numId w:val="20"/>
        </w:numPr>
        <w:ind w:firstLineChars="0"/>
      </w:pPr>
      <w:r>
        <w:rPr>
          <w:rFonts w:hint="eastAsia"/>
        </w:rPr>
        <w:t>想要成功，就让别人付钱给你；想要富有，就去帮助别人成功。</w:t>
      </w:r>
    </w:p>
    <w:p w14:paraId="43E377FD" w14:textId="1F380E79" w:rsidR="00EC23DD" w:rsidRDefault="00EC23DD" w:rsidP="00EC23DD">
      <w:pPr>
        <w:pStyle w:val="ab"/>
        <w:numPr>
          <w:ilvl w:val="0"/>
          <w:numId w:val="20"/>
        </w:numPr>
        <w:ind w:firstLineChars="0"/>
      </w:pPr>
      <w:r>
        <w:rPr>
          <w:rFonts w:hint="eastAsia"/>
        </w:rPr>
        <w:t>孩子完全接受——甚至渴望——家规。「在我们家，我们对</w:t>
      </w:r>
      <w:r>
        <w:rPr>
          <w:rFonts w:hint="eastAsia"/>
        </w:rPr>
        <w:t xml:space="preserve"> X </w:t>
      </w:r>
      <w:r>
        <w:rPr>
          <w:rFonts w:hint="eastAsia"/>
        </w:rPr>
        <w:t>有一个规矩」是家长设立家庭规范时所需的唯一理由。事实上，「我对</w:t>
      </w:r>
      <w:r>
        <w:rPr>
          <w:rFonts w:hint="eastAsia"/>
        </w:rPr>
        <w:t xml:space="preserve"> X </w:t>
      </w:r>
      <w:r>
        <w:rPr>
          <w:rFonts w:hint="eastAsia"/>
        </w:rPr>
        <w:t>有一个规矩」是你给自己设定规范所需的唯一理由。</w:t>
      </w:r>
    </w:p>
    <w:p w14:paraId="087F00ED" w14:textId="16C175EF" w:rsidR="00EC23DD" w:rsidRDefault="00EC23DD" w:rsidP="00EC23DD">
      <w:pPr>
        <w:pStyle w:val="ab"/>
        <w:numPr>
          <w:ilvl w:val="0"/>
          <w:numId w:val="20"/>
        </w:numPr>
        <w:ind w:firstLineChars="0"/>
      </w:pPr>
      <w:r>
        <w:rPr>
          <w:rFonts w:hint="eastAsia"/>
        </w:rPr>
        <w:t>所有的枪都上了膛。</w:t>
      </w:r>
    </w:p>
    <w:p w14:paraId="0B5339AD" w14:textId="41543619" w:rsidR="00EC23DD" w:rsidRDefault="00EC23DD" w:rsidP="00EC23DD">
      <w:pPr>
        <w:pStyle w:val="ab"/>
        <w:numPr>
          <w:ilvl w:val="0"/>
          <w:numId w:val="20"/>
        </w:numPr>
        <w:ind w:firstLineChars="0"/>
      </w:pPr>
      <w:r>
        <w:rPr>
          <w:rFonts w:hint="eastAsia"/>
        </w:rPr>
        <w:t>很多退步都来自停步不前。（逆水行舟，不进则退。）</w:t>
      </w:r>
    </w:p>
    <w:p w14:paraId="12D85075" w14:textId="35C5C4B4" w:rsidR="00EC23DD" w:rsidRDefault="00EC23DD" w:rsidP="00EC23DD">
      <w:pPr>
        <w:pStyle w:val="ab"/>
        <w:numPr>
          <w:ilvl w:val="0"/>
          <w:numId w:val="20"/>
        </w:numPr>
        <w:ind w:firstLineChars="0"/>
      </w:pPr>
      <w:r>
        <w:rPr>
          <w:rFonts w:hint="eastAsia"/>
        </w:rPr>
        <w:t>现在是去创造一些东西的最好时机。未来</w:t>
      </w:r>
      <w:r>
        <w:rPr>
          <w:rFonts w:hint="eastAsia"/>
        </w:rPr>
        <w:t xml:space="preserve"> 20 </w:t>
      </w:r>
      <w:r>
        <w:rPr>
          <w:rFonts w:hint="eastAsia"/>
        </w:rPr>
        <w:t>年最伟大、</w:t>
      </w:r>
      <w:proofErr w:type="gramStart"/>
      <w:r>
        <w:rPr>
          <w:rFonts w:hint="eastAsia"/>
        </w:rPr>
        <w:t>最</w:t>
      </w:r>
      <w:proofErr w:type="gramEnd"/>
      <w:r>
        <w:rPr>
          <w:rFonts w:hint="eastAsia"/>
        </w:rPr>
        <w:t>酷的发明都还没有出现。你并没有迟到。</w:t>
      </w:r>
    </w:p>
    <w:p w14:paraId="0F934B3C" w14:textId="428A15D7" w:rsidR="00EC23DD" w:rsidRDefault="00EC23DD" w:rsidP="00EC23DD">
      <w:pPr>
        <w:pStyle w:val="ab"/>
        <w:numPr>
          <w:ilvl w:val="0"/>
          <w:numId w:val="20"/>
        </w:numPr>
        <w:ind w:firstLineChars="0"/>
      </w:pPr>
      <w:r>
        <w:rPr>
          <w:rFonts w:hint="eastAsia"/>
        </w:rPr>
        <w:lastRenderedPageBreak/>
        <w:t>不经历风雨，怎么见彩虹。</w:t>
      </w:r>
    </w:p>
    <w:p w14:paraId="20B9EF27" w14:textId="0B434ADE" w:rsidR="00EC23DD" w:rsidRDefault="00EC23DD" w:rsidP="00EC23DD">
      <w:pPr>
        <w:pStyle w:val="ab"/>
        <w:numPr>
          <w:ilvl w:val="0"/>
          <w:numId w:val="20"/>
        </w:numPr>
        <w:ind w:firstLineChars="0"/>
      </w:pPr>
      <w:r>
        <w:rPr>
          <w:rFonts w:hint="eastAsia"/>
        </w:rPr>
        <w:t>你遇见的每一个人，都对某些你一无所知的东西了如指掌。你要做的就是去发现那是什么东西，当然那并不会很明显。</w:t>
      </w:r>
    </w:p>
    <w:p w14:paraId="1818610B" w14:textId="50484903" w:rsidR="00EC23DD" w:rsidRDefault="00EC23DD" w:rsidP="00EC23DD">
      <w:pPr>
        <w:pStyle w:val="ab"/>
        <w:numPr>
          <w:ilvl w:val="0"/>
          <w:numId w:val="20"/>
        </w:numPr>
        <w:ind w:firstLineChars="0"/>
      </w:pPr>
      <w:r>
        <w:rPr>
          <w:rFonts w:hint="eastAsia"/>
        </w:rPr>
        <w:t>和你结婚的，不只是一个人，而是一个家庭。</w:t>
      </w:r>
    </w:p>
    <w:p w14:paraId="7A4FAD79" w14:textId="084B100A" w:rsidR="00EC23DD" w:rsidRDefault="00EC23DD" w:rsidP="00EC23DD">
      <w:pPr>
        <w:pStyle w:val="ab"/>
        <w:numPr>
          <w:ilvl w:val="0"/>
          <w:numId w:val="20"/>
        </w:numPr>
        <w:ind w:firstLineChars="0"/>
      </w:pPr>
      <w:r>
        <w:rPr>
          <w:rFonts w:hint="eastAsia"/>
        </w:rPr>
        <w:t>永远要分享荣誉，承担责备。</w:t>
      </w:r>
    </w:p>
    <w:p w14:paraId="5DBEE9ED" w14:textId="2597AD0E" w:rsidR="00EC23DD" w:rsidRDefault="00EC23DD" w:rsidP="00EC23DD">
      <w:pPr>
        <w:pStyle w:val="ab"/>
        <w:numPr>
          <w:ilvl w:val="0"/>
          <w:numId w:val="20"/>
        </w:numPr>
        <w:ind w:firstLineChars="0"/>
      </w:pPr>
      <w:r>
        <w:rPr>
          <w:rFonts w:hint="eastAsia"/>
        </w:rPr>
        <w:t>永远保持节俭，除非是为了自己的热情。</w:t>
      </w:r>
    </w:p>
    <w:p w14:paraId="00210364" w14:textId="50A64EC5" w:rsidR="00EC23DD" w:rsidRDefault="00EC23DD" w:rsidP="00EC23DD">
      <w:pPr>
        <w:pStyle w:val="ab"/>
        <w:numPr>
          <w:ilvl w:val="0"/>
          <w:numId w:val="20"/>
        </w:numPr>
        <w:ind w:firstLineChars="0"/>
      </w:pPr>
      <w:r>
        <w:rPr>
          <w:rFonts w:hint="eastAsia"/>
        </w:rPr>
        <w:t>做东西的时候，总要多备上一些——额外的材料、额外的部件、额外的空间、额外的饰面。</w:t>
      </w:r>
      <w:r>
        <w:rPr>
          <w:rFonts w:hint="eastAsia"/>
        </w:rPr>
        <w:t xml:space="preserve"> </w:t>
      </w:r>
      <w:r>
        <w:rPr>
          <w:rFonts w:hint="eastAsia"/>
        </w:rPr>
        <w:t>这些额外的东西可以为错</w:t>
      </w:r>
      <w:proofErr w:type="gramStart"/>
      <w:r>
        <w:rPr>
          <w:rFonts w:hint="eastAsia"/>
        </w:rPr>
        <w:t>误提供</w:t>
      </w:r>
      <w:proofErr w:type="gramEnd"/>
      <w:r>
        <w:rPr>
          <w:rFonts w:hint="eastAsia"/>
        </w:rPr>
        <w:t>备份、减轻压力，还可以为未来储备资源。它们是最便宜的保险。</w:t>
      </w:r>
    </w:p>
    <w:p w14:paraId="0D8BC216" w14:textId="0A06B476" w:rsidR="00EC23DD" w:rsidRDefault="00EC23DD" w:rsidP="00EC23DD">
      <w:pPr>
        <w:pStyle w:val="ab"/>
        <w:numPr>
          <w:ilvl w:val="0"/>
          <w:numId w:val="20"/>
        </w:numPr>
        <w:ind w:firstLineChars="0"/>
      </w:pPr>
      <w:r>
        <w:rPr>
          <w:rFonts w:hint="eastAsia"/>
        </w:rPr>
        <w:t>有些东西不需要达到完美，就已经足够精彩了。特别是婚礼。</w:t>
      </w:r>
    </w:p>
    <w:p w14:paraId="45A186A8" w14:textId="7061881A" w:rsidR="00EC23DD" w:rsidRDefault="00EC23DD" w:rsidP="00EC23DD">
      <w:pPr>
        <w:pStyle w:val="ab"/>
        <w:numPr>
          <w:ilvl w:val="0"/>
          <w:numId w:val="20"/>
        </w:numPr>
        <w:ind w:firstLineChars="0"/>
      </w:pPr>
      <w:r>
        <w:rPr>
          <w:rFonts w:hint="eastAsia"/>
        </w:rPr>
        <w:t>不要让你的收件</w:t>
      </w:r>
      <w:proofErr w:type="gramStart"/>
      <w:r>
        <w:rPr>
          <w:rFonts w:hint="eastAsia"/>
        </w:rPr>
        <w:t>箱变成</w:t>
      </w:r>
      <w:proofErr w:type="gramEnd"/>
      <w:r>
        <w:rPr>
          <w:rFonts w:hint="eastAsia"/>
        </w:rPr>
        <w:t>代办清单。</w:t>
      </w:r>
    </w:p>
    <w:p w14:paraId="60B7B9DF" w14:textId="1C71010A" w:rsidR="00EC23DD" w:rsidRDefault="00EC23DD" w:rsidP="00EC23DD">
      <w:pPr>
        <w:pStyle w:val="ab"/>
        <w:numPr>
          <w:ilvl w:val="0"/>
          <w:numId w:val="20"/>
        </w:numPr>
        <w:ind w:firstLineChars="0"/>
      </w:pPr>
      <w:r>
        <w:rPr>
          <w:rFonts w:hint="eastAsia"/>
        </w:rPr>
        <w:t>打开纠缠在一起的绳结的最好方法，不是要去「解开」绳结，而是要不断地把松动的部分拉得更宽。尽可能把那团乱麻弄大、弄松、弄开。当你打开绳结的时候，它们就会自行解开。这招适用于绳索、线、软管、毛线或者电线。</w:t>
      </w:r>
    </w:p>
    <w:p w14:paraId="03628013" w14:textId="7FC0E264" w:rsidR="00EC23DD" w:rsidRDefault="00EC23DD" w:rsidP="00EC23DD">
      <w:pPr>
        <w:pStyle w:val="ab"/>
        <w:numPr>
          <w:ilvl w:val="0"/>
          <w:numId w:val="20"/>
        </w:numPr>
        <w:ind w:firstLineChars="0"/>
      </w:pPr>
      <w:r>
        <w:rPr>
          <w:rFonts w:hint="eastAsia"/>
        </w:rPr>
        <w:t>做一个良善的先人。做一些让未来世代感激你的事情。其中一件简单的事情就是去种一棵树。</w:t>
      </w:r>
    </w:p>
    <w:p w14:paraId="74D80721" w14:textId="54810E7E" w:rsidR="00EC23DD" w:rsidRDefault="00EC23DD" w:rsidP="00EC23DD">
      <w:pPr>
        <w:pStyle w:val="ab"/>
        <w:numPr>
          <w:ilvl w:val="0"/>
          <w:numId w:val="20"/>
        </w:numPr>
        <w:ind w:firstLineChars="0"/>
      </w:pPr>
      <w:r>
        <w:rPr>
          <w:rFonts w:hint="eastAsia"/>
        </w:rPr>
        <w:t>要想打败对手，就成为他们的朋友。</w:t>
      </w:r>
    </w:p>
    <w:p w14:paraId="1E967FF7" w14:textId="7F60EF81" w:rsidR="00EC23DD" w:rsidRDefault="00EC23DD" w:rsidP="00EC23DD">
      <w:pPr>
        <w:pStyle w:val="ab"/>
        <w:numPr>
          <w:ilvl w:val="0"/>
          <w:numId w:val="20"/>
        </w:numPr>
        <w:ind w:firstLineChars="0"/>
      </w:pPr>
      <w:r>
        <w:rPr>
          <w:rFonts w:hint="eastAsia"/>
        </w:rPr>
        <w:t>去拿一个很简单的东西——几乎任何东西都行，但是极其认真地对待它，就好像它是世上唯一的东西一样，或者就像整个世界都在它里面一样。通过认真对待这件东西，你将会点亮天空。</w:t>
      </w:r>
    </w:p>
    <w:p w14:paraId="0EB7EDB1" w14:textId="5A2B66D1" w:rsidR="00EC23DD" w:rsidRDefault="00EC23DD" w:rsidP="00EC23DD">
      <w:pPr>
        <w:pStyle w:val="ab"/>
        <w:numPr>
          <w:ilvl w:val="0"/>
          <w:numId w:val="20"/>
        </w:numPr>
        <w:ind w:firstLineChars="0"/>
      </w:pPr>
      <w:r>
        <w:rPr>
          <w:rFonts w:hint="eastAsia"/>
        </w:rPr>
        <w:lastRenderedPageBreak/>
        <w:t>历史教育我们，你现在相信的假定在</w:t>
      </w:r>
      <w:r>
        <w:rPr>
          <w:rFonts w:hint="eastAsia"/>
        </w:rPr>
        <w:t xml:space="preserve"> 100 </w:t>
      </w:r>
      <w:r>
        <w:rPr>
          <w:rFonts w:hint="eastAsia"/>
        </w:rPr>
        <w:t>年后很可能会被证明是错的。一个在今天就可以问自己的好问题就是「我可能错在哪里了？」</w:t>
      </w:r>
    </w:p>
    <w:p w14:paraId="4126534D" w14:textId="54D9F5BD" w:rsidR="00EC23DD" w:rsidRDefault="00EC23DD" w:rsidP="00EC23DD">
      <w:pPr>
        <w:pStyle w:val="ab"/>
        <w:numPr>
          <w:ilvl w:val="0"/>
          <w:numId w:val="20"/>
        </w:numPr>
        <w:ind w:firstLineChars="0"/>
      </w:pPr>
      <w:r>
        <w:rPr>
          <w:rFonts w:hint="eastAsia"/>
        </w:rPr>
        <w:t>对你的孩子好一点，因为他们未来会给你选养老院。</w:t>
      </w:r>
    </w:p>
    <w:p w14:paraId="67231833" w14:textId="76568D0E" w:rsidR="00512411" w:rsidRDefault="00EC23DD" w:rsidP="00EC23DD">
      <w:pPr>
        <w:pStyle w:val="ab"/>
        <w:numPr>
          <w:ilvl w:val="0"/>
          <w:numId w:val="20"/>
        </w:numPr>
        <w:ind w:firstLineChars="0"/>
      </w:pPr>
      <w:r>
        <w:rPr>
          <w:rFonts w:hint="eastAsia"/>
        </w:rPr>
        <w:t>这些建议都不是定律。它们更像是帽子。如果其中一顶不合适的话，就试试另一顶。</w:t>
      </w:r>
    </w:p>
    <w:p w14:paraId="51491829" w14:textId="48645AB5" w:rsidR="00494AA2" w:rsidRDefault="00512411" w:rsidP="00512411">
      <w:pPr>
        <w:ind w:firstLine="480"/>
      </w:pPr>
      <w:r>
        <w:rPr>
          <w:rFonts w:hint="eastAsia"/>
        </w:rPr>
        <w:t>更多内容请参阅我之前给出的</w:t>
      </w:r>
      <w:r>
        <w:rPr>
          <w:rFonts w:hint="eastAsia"/>
        </w:rPr>
        <w:t>68</w:t>
      </w:r>
      <w:r>
        <w:rPr>
          <w:rFonts w:hint="eastAsia"/>
        </w:rPr>
        <w:t>条非请求建议。</w:t>
      </w:r>
    </w:p>
    <w:p w14:paraId="443C3F90" w14:textId="77777777" w:rsidR="00EC23DD" w:rsidRDefault="00EC23DD" w:rsidP="00512411">
      <w:pPr>
        <w:ind w:firstLine="480"/>
      </w:pPr>
    </w:p>
    <w:p w14:paraId="75028A08" w14:textId="77777777" w:rsidR="00EC23DD" w:rsidRDefault="00EC23DD" w:rsidP="00481149">
      <w:pPr>
        <w:pStyle w:val="1"/>
        <w:numPr>
          <w:ilvl w:val="0"/>
          <w:numId w:val="0"/>
        </w:numPr>
      </w:pPr>
      <w:bookmarkStart w:id="3" w:name="_Toc135131628"/>
      <w:r>
        <w:rPr>
          <w:rFonts w:hint="eastAsia"/>
        </w:rPr>
        <w:lastRenderedPageBreak/>
        <w:t>我希望我早已知道的</w:t>
      </w:r>
      <w:r>
        <w:rPr>
          <w:rFonts w:hint="eastAsia"/>
        </w:rPr>
        <w:t xml:space="preserve"> 103 </w:t>
      </w:r>
      <w:r>
        <w:rPr>
          <w:rFonts w:hint="eastAsia"/>
        </w:rPr>
        <w:t>条建议</w:t>
      </w:r>
      <w:bookmarkEnd w:id="3"/>
    </w:p>
    <w:p w14:paraId="72847A1B" w14:textId="7563829C" w:rsidR="00481149" w:rsidRDefault="00481149" w:rsidP="002C7BF1">
      <w:pPr>
        <w:pStyle w:val="a3"/>
      </w:pPr>
      <w:r>
        <w:rPr>
          <w:rFonts w:hint="eastAsia"/>
        </w:rPr>
        <w:t>2</w:t>
      </w:r>
      <w:r>
        <w:t>022</w:t>
      </w:r>
      <w:r>
        <w:rPr>
          <w:rFonts w:hint="eastAsia"/>
        </w:rPr>
        <w:t>年</w:t>
      </w:r>
    </w:p>
    <w:p w14:paraId="0F9CAE57" w14:textId="77777777" w:rsidR="00481149" w:rsidRDefault="00481149" w:rsidP="00EC23DD">
      <w:pPr>
        <w:ind w:firstLine="480"/>
        <w:rPr>
          <w:rFonts w:hint="eastAsia"/>
        </w:rPr>
      </w:pPr>
    </w:p>
    <w:p w14:paraId="7D763F73" w14:textId="191C6CBE" w:rsidR="00EC23DD" w:rsidRDefault="00EC23DD" w:rsidP="00EC23DD">
      <w:pPr>
        <w:ind w:firstLine="480"/>
      </w:pPr>
      <w:r>
        <w:rPr>
          <w:rFonts w:hint="eastAsia"/>
        </w:rPr>
        <w:t>今天是我的生日，我</w:t>
      </w:r>
      <w:r>
        <w:rPr>
          <w:rFonts w:hint="eastAsia"/>
        </w:rPr>
        <w:t xml:space="preserve"> 70 </w:t>
      </w:r>
      <w:r>
        <w:rPr>
          <w:rFonts w:hint="eastAsia"/>
        </w:rPr>
        <w:t>岁了。到目前为止，我学到了一些可能对其他人有帮助的东西。在过去的几年里，我每年都会记下一些不请自来的建议。让人惊讶的是，今年还有更多需要补充的。所以这是我给你们大家的生日礼物：</w:t>
      </w:r>
      <w:r>
        <w:rPr>
          <w:rFonts w:hint="eastAsia"/>
        </w:rPr>
        <w:t xml:space="preserve">103 </w:t>
      </w:r>
      <w:r>
        <w:rPr>
          <w:rFonts w:hint="eastAsia"/>
        </w:rPr>
        <w:t>条我希望我年轻时就知道的智慧。</w:t>
      </w:r>
    </w:p>
    <w:p w14:paraId="42FF4146" w14:textId="2F219C5C" w:rsidR="00EC23DD" w:rsidRDefault="00EC23DD" w:rsidP="008E791B">
      <w:pPr>
        <w:pStyle w:val="ab"/>
        <w:numPr>
          <w:ilvl w:val="0"/>
          <w:numId w:val="18"/>
        </w:numPr>
        <w:ind w:firstLineChars="0"/>
        <w:rPr>
          <w:rFonts w:hint="eastAsia"/>
        </w:rPr>
      </w:pPr>
      <w:r>
        <w:rPr>
          <w:rFonts w:hint="eastAsia"/>
        </w:rPr>
        <w:t>大约</w:t>
      </w:r>
      <w:r>
        <w:rPr>
          <w:rFonts w:hint="eastAsia"/>
        </w:rPr>
        <w:t xml:space="preserve"> 99% </w:t>
      </w:r>
      <w:r>
        <w:rPr>
          <w:rFonts w:hint="eastAsia"/>
        </w:rPr>
        <w:t>的情况下，正确开始的时间就是现在。</w:t>
      </w:r>
    </w:p>
    <w:p w14:paraId="74F9F736" w14:textId="7F855F8A" w:rsidR="00EC23DD" w:rsidRPr="008E791B" w:rsidRDefault="00EC23DD" w:rsidP="008E791B">
      <w:pPr>
        <w:pStyle w:val="ab"/>
        <w:numPr>
          <w:ilvl w:val="0"/>
          <w:numId w:val="18"/>
        </w:numPr>
        <w:ind w:firstLineChars="0"/>
      </w:pPr>
      <w:r>
        <w:rPr>
          <w:rFonts w:hint="eastAsia"/>
        </w:rPr>
        <w:t>别人不会像你一样对你的财产印象深刻。（</w:t>
      </w:r>
      <w:r>
        <w:rPr>
          <w:rFonts w:hint="eastAsia"/>
        </w:rPr>
        <w:t>Morgan Housel</w:t>
      </w:r>
      <w:r>
        <w:rPr>
          <w:rFonts w:hint="eastAsia"/>
        </w:rPr>
        <w:t>《金钱心理学》里面的一句话，可粗浅理解为禀赋效应）</w:t>
      </w:r>
    </w:p>
    <w:p w14:paraId="3E148886" w14:textId="39794AD6" w:rsidR="00EC23DD" w:rsidRDefault="00EC23DD" w:rsidP="00EC23DD">
      <w:pPr>
        <w:pStyle w:val="ab"/>
        <w:numPr>
          <w:ilvl w:val="0"/>
          <w:numId w:val="18"/>
        </w:numPr>
        <w:ind w:firstLineChars="0"/>
      </w:pPr>
      <w:r>
        <w:rPr>
          <w:rFonts w:hint="eastAsia"/>
        </w:rPr>
        <w:t>永远不要为你不想成为的人工作。</w:t>
      </w:r>
    </w:p>
    <w:p w14:paraId="38569976" w14:textId="3843CAC1" w:rsidR="00EC23DD" w:rsidRDefault="00EC23DD" w:rsidP="00EC23DD">
      <w:pPr>
        <w:pStyle w:val="ab"/>
        <w:numPr>
          <w:ilvl w:val="0"/>
          <w:numId w:val="18"/>
        </w:numPr>
        <w:ind w:firstLineChars="0"/>
      </w:pPr>
      <w:r>
        <w:rPr>
          <w:rFonts w:hint="eastAsia"/>
        </w:rPr>
        <w:t>培养</w:t>
      </w:r>
      <w:r>
        <w:rPr>
          <w:rFonts w:hint="eastAsia"/>
        </w:rPr>
        <w:t xml:space="preserve"> 12 </w:t>
      </w:r>
      <w:proofErr w:type="gramStart"/>
      <w:r>
        <w:rPr>
          <w:rFonts w:hint="eastAsia"/>
        </w:rPr>
        <w:t>个</w:t>
      </w:r>
      <w:proofErr w:type="gramEnd"/>
      <w:r>
        <w:rPr>
          <w:rFonts w:hint="eastAsia"/>
        </w:rPr>
        <w:t>爱你的人，他们比</w:t>
      </w:r>
      <w:r>
        <w:rPr>
          <w:rFonts w:hint="eastAsia"/>
        </w:rPr>
        <w:t xml:space="preserve"> 1200 </w:t>
      </w:r>
      <w:r>
        <w:rPr>
          <w:rFonts w:hint="eastAsia"/>
        </w:rPr>
        <w:t>万个喜欢你的人更有价值。</w:t>
      </w:r>
    </w:p>
    <w:p w14:paraId="50B2CB4B" w14:textId="54A7E89C" w:rsidR="00EC23DD" w:rsidRDefault="00EC23DD" w:rsidP="00EC23DD">
      <w:pPr>
        <w:pStyle w:val="ab"/>
        <w:numPr>
          <w:ilvl w:val="0"/>
          <w:numId w:val="18"/>
        </w:numPr>
        <w:ind w:firstLineChars="0"/>
      </w:pPr>
      <w:r>
        <w:rPr>
          <w:rFonts w:hint="eastAsia"/>
        </w:rPr>
        <w:t>不要一直犯同样的错误，做新的试错。</w:t>
      </w:r>
    </w:p>
    <w:p w14:paraId="59E7BFBA" w14:textId="380892B8" w:rsidR="00EC23DD" w:rsidRDefault="00EC23DD" w:rsidP="00EC23DD">
      <w:pPr>
        <w:pStyle w:val="ab"/>
        <w:numPr>
          <w:ilvl w:val="0"/>
          <w:numId w:val="18"/>
        </w:numPr>
        <w:ind w:firstLineChars="0"/>
      </w:pPr>
      <w:r>
        <w:rPr>
          <w:rFonts w:hint="eastAsia"/>
        </w:rPr>
        <w:t>如果你驻足欣赏音乐家或街头艺人表演超过一分钟，你就欠他们一美元。</w:t>
      </w:r>
    </w:p>
    <w:p w14:paraId="38DF0592" w14:textId="49E9998A" w:rsidR="00EC23DD" w:rsidRPr="00EC23DD" w:rsidRDefault="00EC23DD" w:rsidP="00EC23DD">
      <w:pPr>
        <w:pStyle w:val="ab"/>
        <w:numPr>
          <w:ilvl w:val="0"/>
          <w:numId w:val="18"/>
        </w:numPr>
        <w:ind w:firstLineChars="0"/>
      </w:pPr>
      <w:r>
        <w:rPr>
          <w:rFonts w:hint="eastAsia"/>
        </w:rPr>
        <w:t>在「但是」一词之前说的任何话都不算数</w:t>
      </w:r>
    </w:p>
    <w:p w14:paraId="24D86392" w14:textId="6A14A2D3" w:rsidR="00EC23DD" w:rsidRDefault="00EC23DD" w:rsidP="00EC23DD">
      <w:pPr>
        <w:pStyle w:val="ab"/>
        <w:numPr>
          <w:ilvl w:val="0"/>
          <w:numId w:val="18"/>
        </w:numPr>
        <w:ind w:firstLineChars="0"/>
      </w:pPr>
      <w:r>
        <w:rPr>
          <w:rFonts w:hint="eastAsia"/>
        </w:rPr>
        <w:t>原谅别人时，对方可能不会注意，但你自己会被治愈。宽恕不为他人，是给自己的礼物。</w:t>
      </w:r>
    </w:p>
    <w:p w14:paraId="27C9F46A" w14:textId="08C313F0" w:rsidR="00EC23DD" w:rsidRDefault="00EC23DD" w:rsidP="00EC23DD">
      <w:pPr>
        <w:pStyle w:val="ab"/>
        <w:numPr>
          <w:ilvl w:val="0"/>
          <w:numId w:val="18"/>
        </w:numPr>
        <w:ind w:firstLineChars="0"/>
      </w:pPr>
      <w:r>
        <w:rPr>
          <w:rFonts w:hint="eastAsia"/>
        </w:rPr>
        <w:t>礼貌无价。用完马桶后把盖子放下，等电梯时先出后进，把购物车放回指定区域。借东西归还时要比你得到时的状态更好（装满，清洁）。</w:t>
      </w:r>
    </w:p>
    <w:p w14:paraId="1AA2CDF5" w14:textId="7AF21E7D" w:rsidR="00EC23DD" w:rsidRPr="00EC23DD" w:rsidRDefault="00EC23DD" w:rsidP="00EC23DD">
      <w:pPr>
        <w:pStyle w:val="ab"/>
        <w:numPr>
          <w:ilvl w:val="0"/>
          <w:numId w:val="18"/>
        </w:numPr>
        <w:ind w:firstLineChars="0"/>
      </w:pPr>
      <w:r>
        <w:rPr>
          <w:rFonts w:hint="eastAsia"/>
        </w:rPr>
        <w:t>两方发生争执时，找第三方。</w:t>
      </w:r>
    </w:p>
    <w:p w14:paraId="5F933C02" w14:textId="6566BC2F" w:rsidR="00EC23DD" w:rsidRDefault="00EC23DD" w:rsidP="00EC23DD">
      <w:pPr>
        <w:pStyle w:val="ab"/>
        <w:numPr>
          <w:ilvl w:val="0"/>
          <w:numId w:val="18"/>
        </w:numPr>
        <w:ind w:firstLineChars="0"/>
      </w:pPr>
      <w:r>
        <w:rPr>
          <w:rFonts w:hint="eastAsia"/>
        </w:rPr>
        <w:lastRenderedPageBreak/>
        <w:t>效率被高估了，偷懒被严重低估了。定期安排的休息日、假期、轮休、漫无目的的散步和休息时间对于任何类型的最佳表现都是必不可少的。最好的职业道德包括良好的休息道德。</w:t>
      </w:r>
    </w:p>
    <w:p w14:paraId="69643D71" w14:textId="06766F91" w:rsidR="00EC23DD" w:rsidRPr="00EC23DD" w:rsidRDefault="00EC23DD" w:rsidP="00EC23DD">
      <w:pPr>
        <w:pStyle w:val="ab"/>
        <w:numPr>
          <w:ilvl w:val="0"/>
          <w:numId w:val="18"/>
        </w:numPr>
        <w:ind w:firstLineChars="0"/>
      </w:pPr>
      <w:r>
        <w:rPr>
          <w:rFonts w:hint="eastAsia"/>
        </w:rPr>
        <w:t>当你领导群体时，真正的工作是创造更多领导者，而不是更多的追随者。</w:t>
      </w:r>
    </w:p>
    <w:p w14:paraId="289519A7" w14:textId="790592D0" w:rsidR="00EC23DD" w:rsidRPr="00EC23DD" w:rsidRDefault="00EC23DD" w:rsidP="00EC23DD">
      <w:pPr>
        <w:pStyle w:val="ab"/>
        <w:numPr>
          <w:ilvl w:val="0"/>
          <w:numId w:val="18"/>
        </w:numPr>
        <w:ind w:firstLineChars="0"/>
      </w:pPr>
      <w:r>
        <w:rPr>
          <w:rFonts w:hint="eastAsia"/>
        </w:rPr>
        <w:t>私下批评，公开表扬。</w:t>
      </w:r>
    </w:p>
    <w:p w14:paraId="2A4D0014" w14:textId="0162F717" w:rsidR="00EC23DD" w:rsidRDefault="00EC23DD" w:rsidP="00EC23DD">
      <w:pPr>
        <w:pStyle w:val="ab"/>
        <w:numPr>
          <w:ilvl w:val="0"/>
          <w:numId w:val="18"/>
        </w:numPr>
        <w:ind w:firstLineChars="0"/>
      </w:pPr>
      <w:r>
        <w:rPr>
          <w:rFonts w:hint="eastAsia"/>
        </w:rPr>
        <w:t>人生的每一门课程会随时间依次呈现给你。掌握所需的一切能力取决于你的内心。真正吸取一次教训，你就会面临下一个挑战。如果</w:t>
      </w:r>
      <w:proofErr w:type="gramStart"/>
      <w:r>
        <w:rPr>
          <w:rFonts w:hint="eastAsia"/>
        </w:rPr>
        <w:t>你生存</w:t>
      </w:r>
      <w:proofErr w:type="gramEnd"/>
      <w:r>
        <w:rPr>
          <w:rFonts w:hint="eastAsia"/>
        </w:rPr>
        <w:t>了下来，那意味着你还将得到教训。</w:t>
      </w:r>
    </w:p>
    <w:p w14:paraId="579AC835" w14:textId="6FEFF866" w:rsidR="00EC23DD" w:rsidRPr="00EC23DD" w:rsidRDefault="00EC23DD" w:rsidP="00EC23DD">
      <w:pPr>
        <w:pStyle w:val="ab"/>
        <w:numPr>
          <w:ilvl w:val="0"/>
          <w:numId w:val="18"/>
        </w:numPr>
        <w:ind w:firstLineChars="0"/>
      </w:pPr>
      <w:r>
        <w:rPr>
          <w:rFonts w:hint="eastAsia"/>
        </w:rPr>
        <w:t>从老师那里得到一切知识是学生的责任，而老师也有责任从学生身上学到一切。</w:t>
      </w:r>
    </w:p>
    <w:p w14:paraId="4E22EF10" w14:textId="7B2B1740" w:rsidR="00EC23DD" w:rsidRDefault="00EC23DD" w:rsidP="00EC23DD">
      <w:pPr>
        <w:pStyle w:val="ab"/>
        <w:numPr>
          <w:ilvl w:val="0"/>
          <w:numId w:val="18"/>
        </w:numPr>
        <w:ind w:firstLineChars="0"/>
      </w:pPr>
      <w:r>
        <w:rPr>
          <w:rFonts w:hint="eastAsia"/>
        </w:rPr>
        <w:t>如果在一场比赛中获胜变得过于重要，那就改变规则并让它变得更有趣。改变规则本身也可以是新的比赛。</w:t>
      </w:r>
    </w:p>
    <w:p w14:paraId="283ADEB8" w14:textId="2561F1F6" w:rsidR="00EC23DD" w:rsidRPr="00EC23DD" w:rsidRDefault="00EC23DD" w:rsidP="00EC23DD">
      <w:pPr>
        <w:pStyle w:val="ab"/>
        <w:numPr>
          <w:ilvl w:val="0"/>
          <w:numId w:val="18"/>
        </w:numPr>
        <w:ind w:firstLineChars="0"/>
      </w:pPr>
      <w:r>
        <w:rPr>
          <w:rFonts w:hint="eastAsia"/>
        </w:rPr>
        <w:t>求人赞助，他们会给你建议；向别人寻求建议，他们会给你钱。</w:t>
      </w:r>
    </w:p>
    <w:p w14:paraId="26DFD68B" w14:textId="2971D530" w:rsidR="00EC23DD" w:rsidRDefault="00EC23DD" w:rsidP="00EC23DD">
      <w:pPr>
        <w:pStyle w:val="ab"/>
        <w:numPr>
          <w:ilvl w:val="0"/>
          <w:numId w:val="18"/>
        </w:numPr>
        <w:ind w:firstLineChars="0"/>
      </w:pPr>
      <w:r>
        <w:rPr>
          <w:rFonts w:hint="eastAsia"/>
        </w:rPr>
        <w:t>生产力通常会有误区。不要以更快完成任务为导向，而要以更好完成任务为目标，寻找你想一直做下去的事。</w:t>
      </w:r>
    </w:p>
    <w:p w14:paraId="61832EFD" w14:textId="025242CD" w:rsidR="00EC23DD" w:rsidRDefault="00EC23DD" w:rsidP="00EC23DD">
      <w:pPr>
        <w:pStyle w:val="ab"/>
        <w:numPr>
          <w:ilvl w:val="0"/>
          <w:numId w:val="18"/>
        </w:numPr>
        <w:ind w:firstLineChars="0"/>
      </w:pPr>
      <w:r>
        <w:rPr>
          <w:rFonts w:hint="eastAsia"/>
        </w:rPr>
        <w:t>即时向供应商、工人、承包商支付你所欠的款项。他们</w:t>
      </w:r>
      <w:proofErr w:type="gramStart"/>
      <w:r>
        <w:rPr>
          <w:rFonts w:hint="eastAsia"/>
        </w:rPr>
        <w:t>下次才</w:t>
      </w:r>
      <w:proofErr w:type="gramEnd"/>
      <w:r>
        <w:rPr>
          <w:rFonts w:hint="eastAsia"/>
        </w:rPr>
        <w:t>会不遗余力地优先与你合作。</w:t>
      </w:r>
    </w:p>
    <w:p w14:paraId="43B1E7B2" w14:textId="721518C7" w:rsidR="00EC23DD" w:rsidRPr="00EC23DD" w:rsidRDefault="00EC23DD" w:rsidP="00EC23DD">
      <w:pPr>
        <w:pStyle w:val="ab"/>
        <w:numPr>
          <w:ilvl w:val="0"/>
          <w:numId w:val="18"/>
        </w:numPr>
        <w:ind w:firstLineChars="0"/>
      </w:pPr>
      <w:r>
        <w:rPr>
          <w:rFonts w:hint="eastAsia"/>
        </w:rPr>
        <w:t>我们对自己说的最大的谎是「不需要写下来，我能记住」。</w:t>
      </w:r>
    </w:p>
    <w:p w14:paraId="2A9CA167" w14:textId="1AE0A4F5" w:rsidR="00EC23DD" w:rsidRPr="00EC23DD" w:rsidRDefault="00EC23DD" w:rsidP="00EC23DD">
      <w:pPr>
        <w:pStyle w:val="ab"/>
        <w:numPr>
          <w:ilvl w:val="0"/>
          <w:numId w:val="18"/>
        </w:numPr>
        <w:ind w:firstLineChars="0"/>
      </w:pPr>
      <w:r>
        <w:rPr>
          <w:rFonts w:hint="eastAsia"/>
        </w:rPr>
        <w:t>作为意识体，成长是由你愿意进行的不舒服谈话的数量来衡量的。</w:t>
      </w:r>
    </w:p>
    <w:p w14:paraId="5A532E74" w14:textId="77A660EE" w:rsidR="00EC23DD" w:rsidRDefault="00EC23DD" w:rsidP="008E791B">
      <w:pPr>
        <w:pStyle w:val="ab"/>
        <w:numPr>
          <w:ilvl w:val="0"/>
          <w:numId w:val="18"/>
        </w:numPr>
        <w:ind w:firstLineChars="0"/>
        <w:rPr>
          <w:rFonts w:hint="eastAsia"/>
        </w:rPr>
      </w:pPr>
      <w:r>
        <w:rPr>
          <w:rFonts w:hint="eastAsia"/>
        </w:rPr>
        <w:t>说话要自信，就好像你是对的，但同时要仔细听，就好像你是错的。</w:t>
      </w:r>
    </w:p>
    <w:p w14:paraId="1B56F7C7" w14:textId="392C5B98" w:rsidR="00EC23DD" w:rsidRPr="008E791B" w:rsidRDefault="00EC23DD" w:rsidP="008E791B">
      <w:pPr>
        <w:pStyle w:val="ab"/>
        <w:numPr>
          <w:ilvl w:val="0"/>
          <w:numId w:val="18"/>
        </w:numPr>
        <w:ind w:firstLineChars="0"/>
      </w:pPr>
      <w:r>
        <w:rPr>
          <w:rFonts w:hint="eastAsia"/>
        </w:rPr>
        <w:t>简单的测量：伸平手臂与肩同高，两个指尖的距离就是你的身高。</w:t>
      </w:r>
    </w:p>
    <w:p w14:paraId="3E177613" w14:textId="3C6D7D68" w:rsidR="00EC23DD" w:rsidRDefault="00EC23DD" w:rsidP="008E791B">
      <w:pPr>
        <w:pStyle w:val="ab"/>
        <w:numPr>
          <w:ilvl w:val="0"/>
          <w:numId w:val="18"/>
        </w:numPr>
        <w:ind w:firstLineChars="0"/>
        <w:rPr>
          <w:rFonts w:hint="eastAsia"/>
        </w:rPr>
      </w:pPr>
      <w:r>
        <w:rPr>
          <w:rFonts w:hint="eastAsia"/>
        </w:rPr>
        <w:lastRenderedPageBreak/>
        <w:t>努力（锻炼、陪伴、工作）的一致性比数量更重要。没有什么比每天做的小事更重要了，这比你偶尔做的事情更重要。</w:t>
      </w:r>
    </w:p>
    <w:p w14:paraId="60F51924" w14:textId="2659B965" w:rsidR="00EC23DD" w:rsidRDefault="00EC23DD" w:rsidP="008E791B">
      <w:pPr>
        <w:pStyle w:val="ab"/>
        <w:numPr>
          <w:ilvl w:val="0"/>
          <w:numId w:val="18"/>
        </w:numPr>
        <w:ind w:firstLineChars="0"/>
        <w:rPr>
          <w:rFonts w:hint="eastAsia"/>
        </w:rPr>
      </w:pPr>
      <w:r>
        <w:rPr>
          <w:rFonts w:hint="eastAsia"/>
        </w:rPr>
        <w:t>做艺术不是自私的；它是为他人服务的。如果你不做你的事，你就是在欺骗我们。</w:t>
      </w:r>
    </w:p>
    <w:p w14:paraId="64EF41BE" w14:textId="06222E2F" w:rsidR="00EC23DD" w:rsidRDefault="00EC23DD" w:rsidP="008E791B">
      <w:pPr>
        <w:pStyle w:val="ab"/>
        <w:numPr>
          <w:ilvl w:val="0"/>
          <w:numId w:val="18"/>
        </w:numPr>
        <w:ind w:firstLineChars="0"/>
        <w:rPr>
          <w:rFonts w:hint="eastAsia"/>
        </w:rPr>
      </w:pPr>
      <w:r>
        <w:rPr>
          <w:rFonts w:hint="eastAsia"/>
        </w:rPr>
        <w:t>永远不要问一个女人是否怀孕。她愿意的话会主动告诉你。</w:t>
      </w:r>
    </w:p>
    <w:p w14:paraId="00419FC9" w14:textId="3BB924C9" w:rsidR="00EC23DD" w:rsidRDefault="00EC23DD" w:rsidP="008E791B">
      <w:pPr>
        <w:pStyle w:val="ab"/>
        <w:numPr>
          <w:ilvl w:val="0"/>
          <w:numId w:val="18"/>
        </w:numPr>
        <w:ind w:firstLineChars="0"/>
        <w:rPr>
          <w:rFonts w:hint="eastAsia"/>
        </w:rPr>
      </w:pPr>
      <w:r>
        <w:rPr>
          <w:rFonts w:hint="eastAsia"/>
        </w:rPr>
        <w:t>你需要三种品质：不放弃某件事情直到最终成功，放弃做无用功，以及信任其他人来帮助你区分这两种情况的能力。</w:t>
      </w:r>
    </w:p>
    <w:p w14:paraId="1A6FCA13" w14:textId="4EFB8801" w:rsidR="00EC23DD" w:rsidRDefault="00EC23DD" w:rsidP="008E791B">
      <w:pPr>
        <w:pStyle w:val="ab"/>
        <w:numPr>
          <w:ilvl w:val="0"/>
          <w:numId w:val="18"/>
        </w:numPr>
        <w:ind w:firstLineChars="0"/>
        <w:rPr>
          <w:rFonts w:hint="eastAsia"/>
        </w:rPr>
      </w:pPr>
      <w:r>
        <w:rPr>
          <w:rFonts w:hint="eastAsia"/>
        </w:rPr>
        <w:t>公开演讲时，要经常停顿。在你以新的方式说某件事情之前暂停，在你说了你认为重要的事情之后暂停，并将暂停作为一种解脱，让听众吸收细节。</w:t>
      </w:r>
    </w:p>
    <w:p w14:paraId="3EAA4E53" w14:textId="34391D7F" w:rsidR="00EC23DD" w:rsidRDefault="00EC23DD" w:rsidP="008E791B">
      <w:pPr>
        <w:pStyle w:val="ab"/>
        <w:numPr>
          <w:ilvl w:val="0"/>
          <w:numId w:val="18"/>
        </w:numPr>
        <w:ind w:firstLineChars="0"/>
        <w:rPr>
          <w:rFonts w:hint="eastAsia"/>
        </w:rPr>
      </w:pPr>
      <w:r>
        <w:rPr>
          <w:rFonts w:hint="eastAsia"/>
        </w:rPr>
        <w:t>没有所谓的「准时」之说，你要么迟到，要么提前。你需要做出选择。</w:t>
      </w:r>
    </w:p>
    <w:p w14:paraId="5499EF8D" w14:textId="10A5DAC0" w:rsidR="00EC23DD" w:rsidRDefault="00EC23DD" w:rsidP="008E791B">
      <w:pPr>
        <w:pStyle w:val="ab"/>
        <w:numPr>
          <w:ilvl w:val="0"/>
          <w:numId w:val="18"/>
        </w:numPr>
        <w:ind w:firstLineChars="0"/>
        <w:rPr>
          <w:rFonts w:hint="eastAsia"/>
        </w:rPr>
      </w:pPr>
      <w:r>
        <w:rPr>
          <w:rFonts w:hint="eastAsia"/>
        </w:rPr>
        <w:t>问问那些你钦佩的人：他们的运气时常出现在远离主要目标的弯道上。所以接受走弯路。对任何人来说，生活都不是一条直线。</w:t>
      </w:r>
    </w:p>
    <w:p w14:paraId="63CE1AEF" w14:textId="5992B9B0" w:rsidR="00EC23DD" w:rsidRDefault="00EC23DD" w:rsidP="008E791B">
      <w:pPr>
        <w:pStyle w:val="ab"/>
        <w:numPr>
          <w:ilvl w:val="0"/>
          <w:numId w:val="18"/>
        </w:numPr>
        <w:ind w:firstLineChars="0"/>
        <w:rPr>
          <w:rFonts w:hint="eastAsia"/>
        </w:rPr>
      </w:pPr>
      <w:r>
        <w:rPr>
          <w:rFonts w:hint="eastAsia"/>
        </w:rPr>
        <w:t>在互联网上获得正确答案的最好方法是发布一个明显错误的答案，并等待有人来纠正你。（以维基百科作者坎宁安命名的定律，维基百科可能是本定律的最佳例子。）</w:t>
      </w:r>
    </w:p>
    <w:p w14:paraId="22002CD4" w14:textId="5DDD193B" w:rsidR="00EC23DD" w:rsidRDefault="00EC23DD" w:rsidP="008E791B">
      <w:pPr>
        <w:pStyle w:val="ab"/>
        <w:numPr>
          <w:ilvl w:val="0"/>
          <w:numId w:val="18"/>
        </w:numPr>
        <w:ind w:firstLineChars="0"/>
        <w:rPr>
          <w:rFonts w:hint="eastAsia"/>
        </w:rPr>
      </w:pPr>
      <w:r>
        <w:rPr>
          <w:rFonts w:hint="eastAsia"/>
        </w:rPr>
        <w:t>通过奖励好的行为而不是惩罚坏的行为，你会得到</w:t>
      </w:r>
      <w:r>
        <w:rPr>
          <w:rFonts w:hint="eastAsia"/>
        </w:rPr>
        <w:t xml:space="preserve"> 10 </w:t>
      </w:r>
      <w:proofErr w:type="gramStart"/>
      <w:r>
        <w:rPr>
          <w:rFonts w:hint="eastAsia"/>
        </w:rPr>
        <w:t>倍</w:t>
      </w:r>
      <w:proofErr w:type="gramEnd"/>
      <w:r>
        <w:rPr>
          <w:rFonts w:hint="eastAsia"/>
        </w:rPr>
        <w:t>的效果，特别是在儿童和动物身上。</w:t>
      </w:r>
    </w:p>
    <w:p w14:paraId="3BBE4B8C" w14:textId="6CEBFFF6" w:rsidR="00EC23DD" w:rsidRDefault="00EC23DD" w:rsidP="008E791B">
      <w:pPr>
        <w:pStyle w:val="ab"/>
        <w:numPr>
          <w:ilvl w:val="0"/>
          <w:numId w:val="18"/>
        </w:numPr>
        <w:ind w:firstLineChars="0"/>
        <w:rPr>
          <w:rFonts w:hint="eastAsia"/>
        </w:rPr>
      </w:pPr>
      <w:r>
        <w:rPr>
          <w:rFonts w:hint="eastAsia"/>
        </w:rPr>
        <w:t>花尽可能多的时间精心设计电子邮件的主题行，因为它往往是人们阅读的唯一内容。</w:t>
      </w:r>
    </w:p>
    <w:p w14:paraId="57528475" w14:textId="5531EBA4" w:rsidR="00EC23DD" w:rsidRDefault="00EC23DD" w:rsidP="008E791B">
      <w:pPr>
        <w:pStyle w:val="ab"/>
        <w:numPr>
          <w:ilvl w:val="0"/>
          <w:numId w:val="18"/>
        </w:numPr>
        <w:ind w:firstLineChars="0"/>
        <w:rPr>
          <w:rFonts w:hint="eastAsia"/>
        </w:rPr>
      </w:pPr>
      <w:r>
        <w:rPr>
          <w:rFonts w:hint="eastAsia"/>
        </w:rPr>
        <w:t>生活不是等待暴风雨过去，而是要学会在雨中起舞。</w:t>
      </w:r>
    </w:p>
    <w:p w14:paraId="6EC50173" w14:textId="1507D0F2" w:rsidR="00EC23DD" w:rsidRDefault="00EC23DD" w:rsidP="008E791B">
      <w:pPr>
        <w:pStyle w:val="ab"/>
        <w:numPr>
          <w:ilvl w:val="0"/>
          <w:numId w:val="18"/>
        </w:numPr>
        <w:ind w:firstLineChars="0"/>
        <w:rPr>
          <w:rFonts w:hint="eastAsia"/>
        </w:rPr>
      </w:pPr>
      <w:r>
        <w:rPr>
          <w:rFonts w:hint="eastAsia"/>
        </w:rPr>
        <w:lastRenderedPageBreak/>
        <w:t>查看求职者推荐信时要意识到，雇主可能不愿意或被禁止说任何负面的东西，所以留下或发送一条信息说：「如果</w:t>
      </w:r>
      <w:proofErr w:type="gramStart"/>
      <w:r>
        <w:rPr>
          <w:rFonts w:hint="eastAsia"/>
        </w:rPr>
        <w:t>你强烈</w:t>
      </w:r>
      <w:proofErr w:type="gramEnd"/>
      <w:r>
        <w:rPr>
          <w:rFonts w:hint="eastAsia"/>
        </w:rPr>
        <w:t>推荐这个求职者，他是超级棒的，请给我回信。」如果他们不回复，就当作是一种否定。</w:t>
      </w:r>
    </w:p>
    <w:p w14:paraId="186F488F" w14:textId="38723C22" w:rsidR="00EC23DD" w:rsidRDefault="00EC23DD" w:rsidP="008E791B">
      <w:pPr>
        <w:pStyle w:val="ab"/>
        <w:numPr>
          <w:ilvl w:val="0"/>
          <w:numId w:val="18"/>
        </w:numPr>
        <w:ind w:firstLineChars="0"/>
        <w:rPr>
          <w:rFonts w:hint="eastAsia"/>
        </w:rPr>
      </w:pPr>
      <w:r>
        <w:rPr>
          <w:rFonts w:hint="eastAsia"/>
        </w:rPr>
        <w:t>使用密码管理器：它们更安全、更简单、更强大。</w:t>
      </w:r>
    </w:p>
    <w:p w14:paraId="178345AD" w14:textId="65D8ED1D" w:rsidR="00EC23DD" w:rsidRDefault="00EC23DD" w:rsidP="008E791B">
      <w:pPr>
        <w:pStyle w:val="ab"/>
        <w:numPr>
          <w:ilvl w:val="0"/>
          <w:numId w:val="18"/>
        </w:numPr>
        <w:ind w:firstLineChars="0"/>
        <w:rPr>
          <w:rFonts w:hint="eastAsia"/>
        </w:rPr>
      </w:pPr>
      <w:r>
        <w:rPr>
          <w:rFonts w:hint="eastAsia"/>
        </w:rPr>
        <w:t>接受教育学到的一半技能，是让你学会可以忽略一些东西。</w:t>
      </w:r>
    </w:p>
    <w:p w14:paraId="11D1DB71" w14:textId="3EBCA2A8" w:rsidR="00EC23DD" w:rsidRDefault="00EC23DD" w:rsidP="008E791B">
      <w:pPr>
        <w:pStyle w:val="ab"/>
        <w:numPr>
          <w:ilvl w:val="0"/>
          <w:numId w:val="18"/>
        </w:numPr>
        <w:ind w:firstLineChars="0"/>
        <w:rPr>
          <w:rFonts w:hint="eastAsia"/>
        </w:rPr>
      </w:pPr>
      <w:r>
        <w:rPr>
          <w:rFonts w:hint="eastAsia"/>
        </w:rPr>
        <w:t>设立大目标的优势在于，制定非常高的标准，即使失败，也可能是普通人眼里的成功。</w:t>
      </w:r>
    </w:p>
    <w:p w14:paraId="2C92D7A6" w14:textId="44E5C252" w:rsidR="00EC23DD" w:rsidRDefault="00EC23DD" w:rsidP="008E791B">
      <w:pPr>
        <w:pStyle w:val="ab"/>
        <w:numPr>
          <w:ilvl w:val="0"/>
          <w:numId w:val="18"/>
        </w:numPr>
        <w:ind w:firstLineChars="0"/>
        <w:rPr>
          <w:rFonts w:hint="eastAsia"/>
        </w:rPr>
      </w:pPr>
      <w:r>
        <w:rPr>
          <w:rFonts w:hint="eastAsia"/>
        </w:rPr>
        <w:t>了解自己的一个好方法是认真地反思别人身上让你反感的一切。</w:t>
      </w:r>
    </w:p>
    <w:p w14:paraId="5E35AE7B" w14:textId="0A60FF7F" w:rsidR="00EC23DD" w:rsidRDefault="00EC23DD" w:rsidP="008E791B">
      <w:pPr>
        <w:pStyle w:val="ab"/>
        <w:numPr>
          <w:ilvl w:val="0"/>
          <w:numId w:val="18"/>
        </w:numPr>
        <w:ind w:firstLineChars="0"/>
        <w:rPr>
          <w:rFonts w:hint="eastAsia"/>
        </w:rPr>
      </w:pPr>
      <w:r>
        <w:rPr>
          <w:rFonts w:hint="eastAsia"/>
        </w:rPr>
        <w:t>在酒店房间里要把你所有的东西都放在显眼的位置，集中到一个地方，不要放在抽屉里。这样你就不会落下任何东西。如果你需要把充电器之类的东西放在一边，就在它旁边放几件其他的大件物品，拉下三件物品的可能性比只拉下一件小。</w:t>
      </w:r>
    </w:p>
    <w:p w14:paraId="06BB217E" w14:textId="58D9D545" w:rsidR="00EC23DD" w:rsidRDefault="00EC23DD" w:rsidP="008E791B">
      <w:pPr>
        <w:pStyle w:val="ab"/>
        <w:numPr>
          <w:ilvl w:val="0"/>
          <w:numId w:val="18"/>
        </w:numPr>
        <w:ind w:firstLineChars="0"/>
        <w:rPr>
          <w:rFonts w:hint="eastAsia"/>
        </w:rPr>
      </w:pPr>
      <w:r>
        <w:rPr>
          <w:rFonts w:hint="eastAsia"/>
        </w:rPr>
        <w:t>拒绝或回避赞美是不礼貌的。即使你认为它不值得，也要感谢地接受它。</w:t>
      </w:r>
    </w:p>
    <w:p w14:paraId="34C3B540" w14:textId="33DE3CAA" w:rsidR="00EC23DD" w:rsidRDefault="00EC23DD" w:rsidP="008E791B">
      <w:pPr>
        <w:pStyle w:val="ab"/>
        <w:numPr>
          <w:ilvl w:val="0"/>
          <w:numId w:val="18"/>
        </w:numPr>
        <w:ind w:firstLineChars="0"/>
        <w:rPr>
          <w:rFonts w:hint="eastAsia"/>
        </w:rPr>
      </w:pPr>
      <w:r>
        <w:rPr>
          <w:rFonts w:hint="eastAsia"/>
        </w:rPr>
        <w:t>始终记得阅读纪念碑旁边的牌匾。</w:t>
      </w:r>
    </w:p>
    <w:p w14:paraId="3BD47333" w14:textId="6157D338" w:rsidR="00EC23DD" w:rsidRDefault="00EC23DD" w:rsidP="008E791B">
      <w:pPr>
        <w:pStyle w:val="ab"/>
        <w:numPr>
          <w:ilvl w:val="0"/>
          <w:numId w:val="18"/>
        </w:numPr>
        <w:ind w:firstLineChars="0"/>
        <w:rPr>
          <w:rFonts w:hint="eastAsia"/>
        </w:rPr>
      </w:pPr>
      <w:r>
        <w:rPr>
          <w:rFonts w:hint="eastAsia"/>
        </w:rPr>
        <w:t>当你有一点成绩的时候，自己是冒牌者的感觉可能是真的。我在愚弄谁呢？但当你创造出只有你—以独特才能和经验</w:t>
      </w:r>
      <w:proofErr w:type="gramStart"/>
      <w:r>
        <w:rPr>
          <w:rFonts w:hint="eastAsia"/>
        </w:rPr>
        <w:t>—才能</w:t>
      </w:r>
      <w:proofErr w:type="gramEnd"/>
      <w:r>
        <w:rPr>
          <w:rFonts w:hint="eastAsia"/>
        </w:rPr>
        <w:t>做到的事情时，那么你绝对不是冒牌货。这是天命所归。在只有你能做的事情上努力是你的职责。</w:t>
      </w:r>
    </w:p>
    <w:p w14:paraId="1D99A5F1" w14:textId="1C43A5B9" w:rsidR="00EC23DD" w:rsidRDefault="00EC23DD" w:rsidP="008E791B">
      <w:pPr>
        <w:pStyle w:val="ab"/>
        <w:numPr>
          <w:ilvl w:val="0"/>
          <w:numId w:val="18"/>
        </w:numPr>
        <w:ind w:firstLineChars="0"/>
        <w:rPr>
          <w:rFonts w:hint="eastAsia"/>
        </w:rPr>
      </w:pPr>
      <w:r>
        <w:rPr>
          <w:rFonts w:hint="eastAsia"/>
        </w:rPr>
        <w:t>在逆境中的表现，比你在顺境里所做的更重要。</w:t>
      </w:r>
    </w:p>
    <w:p w14:paraId="0403C40B" w14:textId="0C6B1138" w:rsidR="00EC23DD" w:rsidRDefault="00EC23DD" w:rsidP="008E791B">
      <w:pPr>
        <w:pStyle w:val="ab"/>
        <w:numPr>
          <w:ilvl w:val="0"/>
          <w:numId w:val="18"/>
        </w:numPr>
        <w:ind w:firstLineChars="0"/>
        <w:rPr>
          <w:rFonts w:hint="eastAsia"/>
        </w:rPr>
      </w:pPr>
      <w:proofErr w:type="gramStart"/>
      <w:r>
        <w:rPr>
          <w:rFonts w:hint="eastAsia"/>
        </w:rPr>
        <w:t>做对</w:t>
      </w:r>
      <w:proofErr w:type="gramEnd"/>
      <w:r>
        <w:rPr>
          <w:rFonts w:hint="eastAsia"/>
        </w:rPr>
        <w:t>他人有益的事。</w:t>
      </w:r>
    </w:p>
    <w:p w14:paraId="3C875D5E" w14:textId="70583DBD" w:rsidR="00EC23DD" w:rsidRDefault="00EC23DD" w:rsidP="008E791B">
      <w:pPr>
        <w:pStyle w:val="ab"/>
        <w:numPr>
          <w:ilvl w:val="0"/>
          <w:numId w:val="18"/>
        </w:numPr>
        <w:ind w:firstLineChars="0"/>
        <w:rPr>
          <w:rFonts w:hint="eastAsia"/>
        </w:rPr>
      </w:pPr>
      <w:r>
        <w:rPr>
          <w:rFonts w:hint="eastAsia"/>
        </w:rPr>
        <w:t>当你打开油漆，哪怕只用一丁点，无论你多么小心，它总会沾到你的衣服。准备好着装。</w:t>
      </w:r>
    </w:p>
    <w:p w14:paraId="4E327EE4" w14:textId="36F49A36" w:rsidR="00EC23DD" w:rsidRDefault="00EC23DD" w:rsidP="008E791B">
      <w:pPr>
        <w:pStyle w:val="ab"/>
        <w:numPr>
          <w:ilvl w:val="0"/>
          <w:numId w:val="18"/>
        </w:numPr>
        <w:ind w:firstLineChars="0"/>
        <w:rPr>
          <w:rFonts w:hint="eastAsia"/>
        </w:rPr>
      </w:pPr>
      <w:r>
        <w:rPr>
          <w:rFonts w:hint="eastAsia"/>
        </w:rPr>
        <w:lastRenderedPageBreak/>
        <w:t>为了让小孩子们在汽车旅行中表现良好，准备一袋他们最喜欢的糖果，每当他们不听话时，就向窗外扔一块。</w:t>
      </w:r>
    </w:p>
    <w:p w14:paraId="023AC307" w14:textId="085B3DEA" w:rsidR="00EC23DD" w:rsidRDefault="00EC23DD" w:rsidP="00EC23DD">
      <w:pPr>
        <w:pStyle w:val="ab"/>
        <w:numPr>
          <w:ilvl w:val="0"/>
          <w:numId w:val="18"/>
        </w:numPr>
        <w:ind w:firstLineChars="0"/>
      </w:pPr>
      <w:r>
        <w:rPr>
          <w:rFonts w:hint="eastAsia"/>
        </w:rPr>
        <w:t>你无法让聪明人仅仅为了钱而奋力工作。</w:t>
      </w:r>
    </w:p>
    <w:p w14:paraId="0E31EB44" w14:textId="34E5763D" w:rsidR="00EC23DD" w:rsidRDefault="00EC23DD" w:rsidP="008E791B">
      <w:pPr>
        <w:pStyle w:val="ab"/>
        <w:numPr>
          <w:ilvl w:val="0"/>
          <w:numId w:val="18"/>
        </w:numPr>
        <w:ind w:firstLineChars="0"/>
        <w:rPr>
          <w:rFonts w:hint="eastAsia"/>
        </w:rPr>
      </w:pPr>
      <w:r>
        <w:rPr>
          <w:rFonts w:hint="eastAsia"/>
        </w:rPr>
        <w:t>当你不知道该为某项任务付给某人多少钱时，问他「怎样才算公平？」，他们的回答通常就是该有的价格。</w:t>
      </w:r>
    </w:p>
    <w:p w14:paraId="2B8B7D4B" w14:textId="4A3E04BB" w:rsidR="00EC23DD" w:rsidRDefault="00EC23DD" w:rsidP="008E791B">
      <w:pPr>
        <w:pStyle w:val="ab"/>
        <w:numPr>
          <w:ilvl w:val="0"/>
          <w:numId w:val="18"/>
        </w:numPr>
        <w:ind w:firstLineChars="0"/>
        <w:rPr>
          <w:rFonts w:hint="eastAsia"/>
        </w:rPr>
      </w:pPr>
      <w:r>
        <w:rPr>
          <w:rFonts w:hint="eastAsia"/>
        </w:rPr>
        <w:t xml:space="preserve">90% </w:t>
      </w:r>
      <w:r>
        <w:rPr>
          <w:rFonts w:hint="eastAsia"/>
        </w:rPr>
        <w:t>的东西都没有意义。如果你认为自己不喜欢歌剧、爱情小说、</w:t>
      </w:r>
      <w:r>
        <w:rPr>
          <w:rFonts w:hint="eastAsia"/>
        </w:rPr>
        <w:t>TikTok</w:t>
      </w:r>
      <w:r>
        <w:rPr>
          <w:rFonts w:hint="eastAsia"/>
        </w:rPr>
        <w:t>、乡村音乐、素食、</w:t>
      </w:r>
      <w:r>
        <w:rPr>
          <w:rFonts w:hint="eastAsia"/>
        </w:rPr>
        <w:t>NFT</w:t>
      </w:r>
      <w:r>
        <w:rPr>
          <w:rFonts w:hint="eastAsia"/>
        </w:rPr>
        <w:t>，保持尝试，看看是否能找到有意义的</w:t>
      </w:r>
      <w:r>
        <w:rPr>
          <w:rFonts w:hint="eastAsia"/>
        </w:rPr>
        <w:t xml:space="preserve"> 10%</w:t>
      </w:r>
      <w:r>
        <w:rPr>
          <w:rFonts w:hint="eastAsia"/>
        </w:rPr>
        <w:t>。</w:t>
      </w:r>
    </w:p>
    <w:p w14:paraId="7070F28E" w14:textId="034E5190" w:rsidR="00EC23DD" w:rsidRDefault="00EC23DD" w:rsidP="008E791B">
      <w:pPr>
        <w:pStyle w:val="ab"/>
        <w:numPr>
          <w:ilvl w:val="0"/>
          <w:numId w:val="18"/>
        </w:numPr>
        <w:ind w:firstLineChars="0"/>
        <w:rPr>
          <w:rFonts w:hint="eastAsia"/>
        </w:rPr>
      </w:pPr>
      <w:r>
        <w:rPr>
          <w:rFonts w:hint="eastAsia"/>
        </w:rPr>
        <w:t>人们会根据你对那些和你无利益冲突的人的态度好坏来评价你。</w:t>
      </w:r>
    </w:p>
    <w:p w14:paraId="4610C919" w14:textId="0DB97B9D" w:rsidR="00EC23DD" w:rsidRDefault="00EC23DD" w:rsidP="008E791B">
      <w:pPr>
        <w:pStyle w:val="ab"/>
        <w:numPr>
          <w:ilvl w:val="0"/>
          <w:numId w:val="18"/>
        </w:numPr>
        <w:ind w:firstLineChars="0"/>
        <w:rPr>
          <w:rFonts w:hint="eastAsia"/>
        </w:rPr>
      </w:pPr>
      <w:r>
        <w:rPr>
          <w:rFonts w:hint="eastAsia"/>
        </w:rPr>
        <w:t>我们倾向于高估自己一天内能做的事，又低估自己在十年内能取得的成就。十年时间足以完成奇迹般的大事。一场漫长的比赛包含众多小目标，积累之后形成量变。</w:t>
      </w:r>
    </w:p>
    <w:p w14:paraId="465FCCA3" w14:textId="38662DC7" w:rsidR="00EC23DD" w:rsidRDefault="00EC23DD" w:rsidP="008E791B">
      <w:pPr>
        <w:pStyle w:val="ab"/>
        <w:numPr>
          <w:ilvl w:val="0"/>
          <w:numId w:val="18"/>
        </w:numPr>
        <w:ind w:firstLineChars="0"/>
        <w:rPr>
          <w:rFonts w:hint="eastAsia"/>
        </w:rPr>
      </w:pPr>
      <w:r>
        <w:rPr>
          <w:rFonts w:hint="eastAsia"/>
        </w:rPr>
        <w:t>感谢那位改变了你一生的老师。</w:t>
      </w:r>
    </w:p>
    <w:p w14:paraId="303033AA" w14:textId="24A6FF90" w:rsidR="00EC23DD" w:rsidRDefault="00EC23DD" w:rsidP="008E791B">
      <w:pPr>
        <w:pStyle w:val="ab"/>
        <w:numPr>
          <w:ilvl w:val="0"/>
          <w:numId w:val="18"/>
        </w:numPr>
        <w:ind w:firstLineChars="0"/>
        <w:rPr>
          <w:rFonts w:hint="eastAsia"/>
        </w:rPr>
      </w:pPr>
      <w:r>
        <w:rPr>
          <w:rFonts w:hint="eastAsia"/>
        </w:rPr>
        <w:t>你不可能用别人无法理解的逻辑给别人讲道理。</w:t>
      </w:r>
    </w:p>
    <w:p w14:paraId="1CBC40FA" w14:textId="246C8634" w:rsidR="00EC23DD" w:rsidRDefault="00EC23DD" w:rsidP="008E791B">
      <w:pPr>
        <w:pStyle w:val="ab"/>
        <w:numPr>
          <w:ilvl w:val="0"/>
          <w:numId w:val="18"/>
        </w:numPr>
        <w:ind w:firstLineChars="0"/>
        <w:rPr>
          <w:rFonts w:hint="eastAsia"/>
        </w:rPr>
      </w:pPr>
      <w:r>
        <w:rPr>
          <w:rFonts w:hint="eastAsia"/>
        </w:rPr>
        <w:t>最好的工作可能是你不能胜任的工作，因为它会最大限度利用你的能力。所以</w:t>
      </w:r>
      <w:proofErr w:type="gramStart"/>
      <w:r>
        <w:rPr>
          <w:rFonts w:hint="eastAsia"/>
        </w:rPr>
        <w:t>请申请你</w:t>
      </w:r>
      <w:proofErr w:type="gramEnd"/>
      <w:r>
        <w:rPr>
          <w:rFonts w:hint="eastAsia"/>
        </w:rPr>
        <w:t>不能胜任的工作。</w:t>
      </w:r>
    </w:p>
    <w:p w14:paraId="3D366DC5" w14:textId="4819E029" w:rsidR="00EC23DD" w:rsidRDefault="00EC23DD" w:rsidP="008E791B">
      <w:pPr>
        <w:pStyle w:val="ab"/>
        <w:numPr>
          <w:ilvl w:val="0"/>
          <w:numId w:val="18"/>
        </w:numPr>
        <w:ind w:firstLineChars="0"/>
        <w:rPr>
          <w:rFonts w:hint="eastAsia"/>
        </w:rPr>
      </w:pPr>
      <w:r>
        <w:rPr>
          <w:rFonts w:hint="eastAsia"/>
        </w:rPr>
        <w:t>买旧书。他们有和新书一样的字。也可以去图书馆。</w:t>
      </w:r>
    </w:p>
    <w:p w14:paraId="51FB200B" w14:textId="6F08E252" w:rsidR="00EC23DD" w:rsidRDefault="00EC23DD" w:rsidP="008E791B">
      <w:pPr>
        <w:pStyle w:val="ab"/>
        <w:numPr>
          <w:ilvl w:val="0"/>
          <w:numId w:val="18"/>
        </w:numPr>
        <w:ind w:firstLineChars="0"/>
        <w:rPr>
          <w:rFonts w:hint="eastAsia"/>
        </w:rPr>
      </w:pPr>
      <w:r>
        <w:rPr>
          <w:rFonts w:hint="eastAsia"/>
        </w:rPr>
        <w:t>你可以做任何你想做的事，所以做一个提前结束会议的人。</w:t>
      </w:r>
    </w:p>
    <w:p w14:paraId="3B732247" w14:textId="686FA088" w:rsidR="00EC23DD" w:rsidRDefault="00EC23DD" w:rsidP="008E791B">
      <w:pPr>
        <w:pStyle w:val="ab"/>
        <w:numPr>
          <w:ilvl w:val="0"/>
          <w:numId w:val="18"/>
        </w:numPr>
        <w:ind w:firstLineChars="0"/>
        <w:rPr>
          <w:rFonts w:hint="eastAsia"/>
        </w:rPr>
      </w:pPr>
      <w:r>
        <w:rPr>
          <w:rFonts w:hint="eastAsia"/>
        </w:rPr>
        <w:t>智者说：在你说话之前，让你的话通过三道门。在第一个大门问自己「这是真的吗？」</w:t>
      </w:r>
      <w:r>
        <w:rPr>
          <w:rFonts w:hint="eastAsia"/>
        </w:rPr>
        <w:t xml:space="preserve"> </w:t>
      </w:r>
      <w:r>
        <w:rPr>
          <w:rFonts w:hint="eastAsia"/>
        </w:rPr>
        <w:t>在第二道门前问「有必要吗？」在第三道门前问「是好的吗？」</w:t>
      </w:r>
    </w:p>
    <w:p w14:paraId="78261144" w14:textId="60681851" w:rsidR="00EC23DD" w:rsidRDefault="00EC23DD" w:rsidP="008E791B">
      <w:pPr>
        <w:pStyle w:val="ab"/>
        <w:numPr>
          <w:ilvl w:val="0"/>
          <w:numId w:val="18"/>
        </w:numPr>
        <w:ind w:firstLineChars="0"/>
        <w:rPr>
          <w:rFonts w:hint="eastAsia"/>
        </w:rPr>
      </w:pPr>
      <w:r>
        <w:rPr>
          <w:rFonts w:hint="eastAsia"/>
        </w:rPr>
        <w:t>走楼梯。</w:t>
      </w:r>
    </w:p>
    <w:p w14:paraId="016BF335" w14:textId="1359A4BF" w:rsidR="00EC23DD" w:rsidRDefault="00EC23DD" w:rsidP="008E791B">
      <w:pPr>
        <w:pStyle w:val="ab"/>
        <w:numPr>
          <w:ilvl w:val="0"/>
          <w:numId w:val="18"/>
        </w:numPr>
        <w:ind w:firstLineChars="0"/>
        <w:rPr>
          <w:rFonts w:hint="eastAsia"/>
        </w:rPr>
      </w:pPr>
      <w:r>
        <w:rPr>
          <w:rFonts w:hint="eastAsia"/>
        </w:rPr>
        <w:lastRenderedPageBreak/>
        <w:t>你为某样东西实际支付的费用至少是其标价的两倍，因为你需要花费时间精力和钱来设置、学习、维护、修理，以及最终的处置。不是所有的价格都体现在标签上。实际成本是标价的</w:t>
      </w:r>
      <w:r>
        <w:rPr>
          <w:rFonts w:hint="eastAsia"/>
        </w:rPr>
        <w:t xml:space="preserve"> 2 </w:t>
      </w:r>
      <w:proofErr w:type="gramStart"/>
      <w:r>
        <w:rPr>
          <w:rFonts w:hint="eastAsia"/>
        </w:rPr>
        <w:t>倍</w:t>
      </w:r>
      <w:proofErr w:type="gramEnd"/>
      <w:r>
        <w:rPr>
          <w:rFonts w:hint="eastAsia"/>
        </w:rPr>
        <w:t>。</w:t>
      </w:r>
    </w:p>
    <w:p w14:paraId="1EBEDB65" w14:textId="612FD8A5" w:rsidR="00EC23DD" w:rsidRDefault="00EC23DD" w:rsidP="008E791B">
      <w:pPr>
        <w:pStyle w:val="ab"/>
        <w:numPr>
          <w:ilvl w:val="0"/>
          <w:numId w:val="18"/>
        </w:numPr>
        <w:ind w:firstLineChars="0"/>
        <w:rPr>
          <w:rFonts w:hint="eastAsia"/>
        </w:rPr>
      </w:pPr>
      <w:r>
        <w:rPr>
          <w:rFonts w:hint="eastAsia"/>
        </w:rPr>
        <w:t>当你到达酒店的房间时，确认紧急出口。这只需要一分钟时间。</w:t>
      </w:r>
    </w:p>
    <w:p w14:paraId="07FF92E7" w14:textId="6123EE5F" w:rsidR="00EC23DD" w:rsidRDefault="00EC23DD" w:rsidP="008E791B">
      <w:pPr>
        <w:pStyle w:val="ab"/>
        <w:numPr>
          <w:ilvl w:val="0"/>
          <w:numId w:val="18"/>
        </w:numPr>
        <w:ind w:firstLineChars="0"/>
        <w:rPr>
          <w:rFonts w:hint="eastAsia"/>
        </w:rPr>
      </w:pPr>
      <w:r>
        <w:rPr>
          <w:rFonts w:hint="eastAsia"/>
        </w:rPr>
        <w:t>回答「我现在应该做什么？」的唯一有效方式是首先解决「我应该成为谁？」的问题。</w:t>
      </w:r>
    </w:p>
    <w:p w14:paraId="6600F0B6" w14:textId="11A4CB54" w:rsidR="00EC23DD" w:rsidRDefault="00EC23DD" w:rsidP="00C07A84">
      <w:pPr>
        <w:pStyle w:val="ab"/>
        <w:numPr>
          <w:ilvl w:val="0"/>
          <w:numId w:val="18"/>
        </w:numPr>
        <w:ind w:firstLineChars="0"/>
        <w:rPr>
          <w:rFonts w:hint="eastAsia"/>
        </w:rPr>
      </w:pPr>
      <w:r>
        <w:rPr>
          <w:rFonts w:hint="eastAsia"/>
        </w:rPr>
        <w:t>在高于平均水平的时间内持续的平均水平回报会产生非凡的效果。请买长线。</w:t>
      </w:r>
    </w:p>
    <w:p w14:paraId="46F4A889" w14:textId="16332156" w:rsidR="00EC23DD" w:rsidRDefault="00EC23DD" w:rsidP="00C07A84">
      <w:pPr>
        <w:pStyle w:val="ab"/>
        <w:numPr>
          <w:ilvl w:val="0"/>
          <w:numId w:val="18"/>
        </w:numPr>
        <w:ind w:firstLineChars="0"/>
        <w:rPr>
          <w:rFonts w:hint="eastAsia"/>
        </w:rPr>
      </w:pPr>
      <w:r>
        <w:rPr>
          <w:rFonts w:hint="eastAsia"/>
        </w:rPr>
        <w:t>对无礼的陌生人保持极致风度是很令人感动的。</w:t>
      </w:r>
    </w:p>
    <w:p w14:paraId="194E9166" w14:textId="38ED61A0" w:rsidR="00EC23DD" w:rsidRDefault="00EC23DD" w:rsidP="00C07A84">
      <w:pPr>
        <w:pStyle w:val="ab"/>
        <w:numPr>
          <w:ilvl w:val="0"/>
          <w:numId w:val="18"/>
        </w:numPr>
        <w:ind w:firstLineChars="0"/>
        <w:rPr>
          <w:rFonts w:hint="eastAsia"/>
        </w:rPr>
      </w:pPr>
      <w:r>
        <w:rPr>
          <w:rFonts w:hint="eastAsia"/>
        </w:rPr>
        <w:t>一个不太聪明但容易沟通的人，可能比一个超级聪明但难以沟通的人做得更好。这是件好事，因为提高你的沟通能力比提高你的智力要容易得多。</w:t>
      </w:r>
    </w:p>
    <w:p w14:paraId="2AB594FA" w14:textId="320A8818" w:rsidR="00EC23DD" w:rsidRPr="00C07A84" w:rsidRDefault="00EC23DD" w:rsidP="00C07A84">
      <w:pPr>
        <w:pStyle w:val="ab"/>
        <w:numPr>
          <w:ilvl w:val="0"/>
          <w:numId w:val="18"/>
        </w:numPr>
        <w:ind w:firstLineChars="0"/>
      </w:pPr>
      <w:r>
        <w:rPr>
          <w:rFonts w:hint="eastAsia"/>
        </w:rPr>
        <w:t>偶尔受骗是相信每个人的优点的小代价，因为当你相信别人的优点时，他们通常也会给你最好的回报。</w:t>
      </w:r>
    </w:p>
    <w:p w14:paraId="73C40FDC" w14:textId="3A4C157F" w:rsidR="00EC23DD" w:rsidRDefault="00EC23DD" w:rsidP="00C07A84">
      <w:pPr>
        <w:pStyle w:val="ab"/>
        <w:numPr>
          <w:ilvl w:val="0"/>
          <w:numId w:val="18"/>
        </w:numPr>
        <w:ind w:firstLineChars="0"/>
        <w:rPr>
          <w:rFonts w:hint="eastAsia"/>
        </w:rPr>
      </w:pPr>
      <w:r>
        <w:rPr>
          <w:rFonts w:hint="eastAsia"/>
        </w:rPr>
        <w:t>艺术的表现形式是无穷无尽的。</w:t>
      </w:r>
    </w:p>
    <w:p w14:paraId="23D3AE26" w14:textId="5EDDC8D4" w:rsidR="00EC23DD" w:rsidRDefault="00EC23DD" w:rsidP="00C07A84">
      <w:pPr>
        <w:pStyle w:val="ab"/>
        <w:numPr>
          <w:ilvl w:val="0"/>
          <w:numId w:val="18"/>
        </w:numPr>
        <w:ind w:firstLineChars="0"/>
        <w:rPr>
          <w:rFonts w:hint="eastAsia"/>
        </w:rPr>
      </w:pPr>
      <w:r>
        <w:rPr>
          <w:rFonts w:hint="eastAsia"/>
        </w:rPr>
        <w:t>要想在孩子身上取得最好的效果，只花你认为应该花的一半的钱，但花双倍的时间陪他们在一起。</w:t>
      </w:r>
    </w:p>
    <w:p w14:paraId="6876336B" w14:textId="0000A340" w:rsidR="00EC23DD" w:rsidRDefault="00EC23DD" w:rsidP="00C07A84">
      <w:pPr>
        <w:pStyle w:val="ab"/>
        <w:numPr>
          <w:ilvl w:val="0"/>
          <w:numId w:val="18"/>
        </w:numPr>
        <w:ind w:firstLineChars="0"/>
        <w:rPr>
          <w:rFonts w:hint="eastAsia"/>
        </w:rPr>
      </w:pPr>
      <w:r>
        <w:rPr>
          <w:rFonts w:hint="eastAsia"/>
        </w:rPr>
        <w:t>购买最新的本地旅游指南。每年扮演一次游客，你会学到很多东西。</w:t>
      </w:r>
    </w:p>
    <w:p w14:paraId="16C938B6" w14:textId="1506B425" w:rsidR="00EC23DD" w:rsidRPr="00C07A84" w:rsidRDefault="00EC23DD" w:rsidP="00C07A84">
      <w:pPr>
        <w:pStyle w:val="ab"/>
        <w:numPr>
          <w:ilvl w:val="0"/>
          <w:numId w:val="18"/>
        </w:numPr>
        <w:ind w:firstLineChars="0"/>
      </w:pPr>
      <w:r>
        <w:rPr>
          <w:rFonts w:hint="eastAsia"/>
        </w:rPr>
        <w:t>不要排队等候</w:t>
      </w:r>
      <w:proofErr w:type="gramStart"/>
      <w:r>
        <w:rPr>
          <w:rFonts w:hint="eastAsia"/>
        </w:rPr>
        <w:t>吃著名</w:t>
      </w:r>
      <w:proofErr w:type="gramEnd"/>
      <w:r>
        <w:rPr>
          <w:rFonts w:hint="eastAsia"/>
        </w:rPr>
        <w:t>的东西，一般都不值得。</w:t>
      </w:r>
    </w:p>
    <w:p w14:paraId="220DE4BB" w14:textId="20792822" w:rsidR="00EC23DD" w:rsidRDefault="00EC23DD" w:rsidP="00C07A84">
      <w:pPr>
        <w:pStyle w:val="ab"/>
        <w:numPr>
          <w:ilvl w:val="0"/>
          <w:numId w:val="18"/>
        </w:numPr>
        <w:ind w:firstLineChars="0"/>
        <w:rPr>
          <w:rFonts w:hint="eastAsia"/>
        </w:rPr>
      </w:pPr>
      <w:r>
        <w:rPr>
          <w:rFonts w:hint="eastAsia"/>
        </w:rPr>
        <w:t>想要迅速弄清新认识的一个人的真实性格，让他们连接到一个慢得不能再慢的网络上。观察一下。</w:t>
      </w:r>
    </w:p>
    <w:p w14:paraId="1EB96565" w14:textId="5D9EE2A3" w:rsidR="00EC23DD" w:rsidRDefault="00EC23DD" w:rsidP="00C07A84">
      <w:pPr>
        <w:pStyle w:val="ab"/>
        <w:numPr>
          <w:ilvl w:val="0"/>
          <w:numId w:val="18"/>
        </w:numPr>
        <w:ind w:firstLineChars="0"/>
        <w:rPr>
          <w:rFonts w:hint="eastAsia"/>
        </w:rPr>
      </w:pPr>
      <w:r>
        <w:rPr>
          <w:rFonts w:hint="eastAsia"/>
        </w:rPr>
        <w:t>世俗化成功的处方：做一些奇怪的事情。让你的怪异成为一种习惯。</w:t>
      </w:r>
    </w:p>
    <w:p w14:paraId="74B878E1" w14:textId="4483DEC1" w:rsidR="00EC23DD" w:rsidRDefault="00EC23DD" w:rsidP="00C07A84">
      <w:pPr>
        <w:pStyle w:val="ab"/>
        <w:numPr>
          <w:ilvl w:val="0"/>
          <w:numId w:val="18"/>
        </w:numPr>
        <w:ind w:firstLineChars="0"/>
        <w:rPr>
          <w:rFonts w:hint="eastAsia"/>
        </w:rPr>
      </w:pPr>
      <w:r>
        <w:rPr>
          <w:rFonts w:hint="eastAsia"/>
        </w:rPr>
        <w:lastRenderedPageBreak/>
        <w:t>备份你的备份。至少要有一个物理备份和一个云端的备份，两者最好都有多于一个备份。如果你丢失了你的所有数据、照片、笔记，你会花多少钱来找回它们？与遗憾相比，备份很便宜。</w:t>
      </w:r>
    </w:p>
    <w:p w14:paraId="4596DB55" w14:textId="5D625BC9" w:rsidR="00EC23DD" w:rsidRDefault="00EC23DD" w:rsidP="00C07A84">
      <w:pPr>
        <w:pStyle w:val="ab"/>
        <w:numPr>
          <w:ilvl w:val="0"/>
          <w:numId w:val="18"/>
        </w:numPr>
        <w:ind w:firstLineChars="0"/>
        <w:rPr>
          <w:rFonts w:hint="eastAsia"/>
        </w:rPr>
      </w:pPr>
      <w:r>
        <w:rPr>
          <w:rFonts w:hint="eastAsia"/>
        </w:rPr>
        <w:t>不要相信你认为自己相信的一切。</w:t>
      </w:r>
    </w:p>
    <w:p w14:paraId="28546FF5" w14:textId="518822C1" w:rsidR="00EC23DD" w:rsidRPr="00C07A84" w:rsidRDefault="00EC23DD" w:rsidP="00C07A84">
      <w:pPr>
        <w:pStyle w:val="ab"/>
        <w:numPr>
          <w:ilvl w:val="0"/>
          <w:numId w:val="18"/>
        </w:numPr>
        <w:ind w:firstLineChars="0"/>
      </w:pPr>
      <w:r>
        <w:rPr>
          <w:rFonts w:hint="eastAsia"/>
        </w:rPr>
        <w:t>想要发出紧急信号，使用三法则；</w:t>
      </w:r>
      <w:r>
        <w:rPr>
          <w:rFonts w:hint="eastAsia"/>
        </w:rPr>
        <w:t xml:space="preserve">3 </w:t>
      </w:r>
      <w:r>
        <w:rPr>
          <w:rFonts w:hint="eastAsia"/>
        </w:rPr>
        <w:t>声喊叫、</w:t>
      </w:r>
      <w:r>
        <w:rPr>
          <w:rFonts w:hint="eastAsia"/>
        </w:rPr>
        <w:t xml:space="preserve">3 </w:t>
      </w:r>
      <w:r>
        <w:rPr>
          <w:rFonts w:hint="eastAsia"/>
        </w:rPr>
        <w:t>声喇叭声或</w:t>
      </w:r>
      <w:r>
        <w:rPr>
          <w:rFonts w:hint="eastAsia"/>
        </w:rPr>
        <w:t xml:space="preserve"> 3 </w:t>
      </w:r>
      <w:r>
        <w:rPr>
          <w:rFonts w:hint="eastAsia"/>
        </w:rPr>
        <w:t>声口哨声。</w:t>
      </w:r>
    </w:p>
    <w:p w14:paraId="252C30EA" w14:textId="588E181B" w:rsidR="00EC23DD" w:rsidRDefault="00EC23DD" w:rsidP="00C07A84">
      <w:pPr>
        <w:pStyle w:val="ab"/>
        <w:numPr>
          <w:ilvl w:val="0"/>
          <w:numId w:val="18"/>
        </w:numPr>
        <w:ind w:firstLineChars="0"/>
        <w:rPr>
          <w:rFonts w:hint="eastAsia"/>
        </w:rPr>
      </w:pPr>
      <w:r>
        <w:rPr>
          <w:rFonts w:hint="eastAsia"/>
        </w:rPr>
        <w:t>在餐厅，您会点一些你知道好吃的东西，还是尝试一些新的东西？探索新事物与利用新事物的最佳平衡是：</w:t>
      </w:r>
      <w:r>
        <w:rPr>
          <w:rFonts w:hint="eastAsia"/>
        </w:rPr>
        <w:t>1:3</w:t>
      </w:r>
      <w:r>
        <w:rPr>
          <w:rFonts w:hint="eastAsia"/>
        </w:rPr>
        <w:t>。将</w:t>
      </w:r>
      <w:r>
        <w:rPr>
          <w:rFonts w:hint="eastAsia"/>
        </w:rPr>
        <w:t xml:space="preserve"> 1/3 </w:t>
      </w:r>
      <w:r>
        <w:rPr>
          <w:rFonts w:hint="eastAsia"/>
        </w:rPr>
        <w:t>的时间用于探索，将</w:t>
      </w:r>
      <w:r>
        <w:rPr>
          <w:rFonts w:hint="eastAsia"/>
        </w:rPr>
        <w:t xml:space="preserve"> 2/3 </w:t>
      </w:r>
      <w:r>
        <w:rPr>
          <w:rFonts w:hint="eastAsia"/>
        </w:rPr>
        <w:t>的时间用于深化。随着年龄的增长，更难花时间去探索，因为它似乎没有成效，目标就成了剩下的</w:t>
      </w:r>
      <w:r>
        <w:rPr>
          <w:rFonts w:hint="eastAsia"/>
        </w:rPr>
        <w:t xml:space="preserve"> 1/3</w:t>
      </w:r>
      <w:r>
        <w:rPr>
          <w:rFonts w:hint="eastAsia"/>
        </w:rPr>
        <w:t>。</w:t>
      </w:r>
    </w:p>
    <w:p w14:paraId="35A43D54" w14:textId="4473DB4F" w:rsidR="00EC23DD" w:rsidRDefault="00EC23DD" w:rsidP="00C07A84">
      <w:pPr>
        <w:pStyle w:val="ab"/>
        <w:numPr>
          <w:ilvl w:val="0"/>
          <w:numId w:val="18"/>
        </w:numPr>
        <w:ind w:firstLineChars="0"/>
        <w:rPr>
          <w:rFonts w:hint="eastAsia"/>
        </w:rPr>
      </w:pPr>
      <w:r>
        <w:rPr>
          <w:rFonts w:hint="eastAsia"/>
        </w:rPr>
        <w:t>真正的好机会不容易找到，更不会明码标注出来。</w:t>
      </w:r>
    </w:p>
    <w:p w14:paraId="17D61932" w14:textId="1267D39E" w:rsidR="00EC23DD" w:rsidRDefault="00EC23DD" w:rsidP="00C07A84">
      <w:pPr>
        <w:pStyle w:val="ab"/>
        <w:numPr>
          <w:ilvl w:val="0"/>
          <w:numId w:val="18"/>
        </w:numPr>
        <w:ind w:firstLineChars="0"/>
        <w:rPr>
          <w:rFonts w:hint="eastAsia"/>
        </w:rPr>
      </w:pPr>
      <w:r>
        <w:rPr>
          <w:rFonts w:hint="eastAsia"/>
        </w:rPr>
        <w:t>与某人初次见面并作介绍时，要与对方有眼神接触并默数到</w:t>
      </w:r>
      <w:r>
        <w:rPr>
          <w:rFonts w:hint="eastAsia"/>
        </w:rPr>
        <w:t xml:space="preserve"> 4</w:t>
      </w:r>
      <w:r>
        <w:rPr>
          <w:rFonts w:hint="eastAsia"/>
        </w:rPr>
        <w:t>，这样你们都会记住对方。</w:t>
      </w:r>
    </w:p>
    <w:p w14:paraId="61B137D5" w14:textId="32D1BC89" w:rsidR="00EC23DD" w:rsidRDefault="00EC23DD" w:rsidP="00C07A84">
      <w:pPr>
        <w:pStyle w:val="ab"/>
        <w:numPr>
          <w:ilvl w:val="0"/>
          <w:numId w:val="18"/>
        </w:numPr>
        <w:ind w:firstLineChars="0"/>
        <w:rPr>
          <w:rFonts w:hint="eastAsia"/>
        </w:rPr>
      </w:pPr>
      <w:r>
        <w:rPr>
          <w:rFonts w:hint="eastAsia"/>
        </w:rPr>
        <w:t>如果你发现自己在想</w:t>
      </w:r>
      <w:r>
        <w:rPr>
          <w:rFonts w:hint="eastAsia"/>
        </w:rPr>
        <w:t xml:space="preserve"> </w:t>
      </w:r>
      <w:r>
        <w:rPr>
          <w:rFonts w:hint="eastAsia"/>
        </w:rPr>
        <w:t>「我的好刀（或者我的好笔）在哪里」，这意味着你有其他坏的东西，把它们扔掉。</w:t>
      </w:r>
    </w:p>
    <w:p w14:paraId="339227CA" w14:textId="5CD853E6" w:rsidR="00EC23DD" w:rsidRDefault="00EC23DD" w:rsidP="00C07A84">
      <w:pPr>
        <w:pStyle w:val="ab"/>
        <w:numPr>
          <w:ilvl w:val="0"/>
          <w:numId w:val="18"/>
        </w:numPr>
        <w:ind w:firstLineChars="0"/>
        <w:rPr>
          <w:rFonts w:hint="eastAsia"/>
        </w:rPr>
      </w:pPr>
      <w:r>
        <w:rPr>
          <w:rFonts w:hint="eastAsia"/>
        </w:rPr>
        <w:t>当你陷入困境时，尝试向别人解释你的问题。通常当你提出问题的时候就能找到一个解决方案。解释问题是解决困境的一种方法。</w:t>
      </w:r>
    </w:p>
    <w:p w14:paraId="5EE232FF" w14:textId="68835995" w:rsidR="00EC23DD" w:rsidRDefault="00EC23DD" w:rsidP="00C07A84">
      <w:pPr>
        <w:pStyle w:val="ab"/>
        <w:numPr>
          <w:ilvl w:val="0"/>
          <w:numId w:val="18"/>
        </w:numPr>
        <w:ind w:firstLineChars="0"/>
        <w:rPr>
          <w:rFonts w:hint="eastAsia"/>
        </w:rPr>
      </w:pPr>
      <w:r>
        <w:rPr>
          <w:rFonts w:hint="eastAsia"/>
        </w:rPr>
        <w:t>在购买花园水管、延长线或梯子时，要买一个比你认为需要的长得多的，那才是正确的尺寸。</w:t>
      </w:r>
    </w:p>
    <w:p w14:paraId="60A2C88E" w14:textId="1C333D8F" w:rsidR="00EC23DD" w:rsidRDefault="00EC23DD" w:rsidP="00C07A84">
      <w:pPr>
        <w:pStyle w:val="ab"/>
        <w:numPr>
          <w:ilvl w:val="0"/>
          <w:numId w:val="18"/>
        </w:numPr>
        <w:ind w:firstLineChars="0"/>
        <w:rPr>
          <w:rFonts w:hint="eastAsia"/>
        </w:rPr>
      </w:pPr>
      <w:r>
        <w:rPr>
          <w:rFonts w:hint="eastAsia"/>
        </w:rPr>
        <w:t>不必费心地与旧事物抗争，只需要创造新事物。</w:t>
      </w:r>
    </w:p>
    <w:p w14:paraId="5010878A" w14:textId="7EA1B71F" w:rsidR="00EC23DD" w:rsidRDefault="00EC23DD" w:rsidP="00C07A84">
      <w:pPr>
        <w:pStyle w:val="ab"/>
        <w:numPr>
          <w:ilvl w:val="0"/>
          <w:numId w:val="18"/>
        </w:numPr>
        <w:ind w:firstLineChars="0"/>
        <w:rPr>
          <w:rFonts w:hint="eastAsia"/>
        </w:rPr>
      </w:pPr>
      <w:r>
        <w:rPr>
          <w:rFonts w:hint="eastAsia"/>
        </w:rPr>
        <w:t>只需要给别人以赞赏，他们就能取得超出能力范围的伟大成就。</w:t>
      </w:r>
    </w:p>
    <w:p w14:paraId="3CD24C51" w14:textId="36FA3A10" w:rsidR="00EC23DD" w:rsidRDefault="00EC23DD" w:rsidP="00C07A84">
      <w:pPr>
        <w:pStyle w:val="ab"/>
        <w:numPr>
          <w:ilvl w:val="0"/>
          <w:numId w:val="18"/>
        </w:numPr>
        <w:ind w:firstLineChars="0"/>
        <w:rPr>
          <w:rFonts w:hint="eastAsia"/>
        </w:rPr>
      </w:pPr>
      <w:r>
        <w:rPr>
          <w:rFonts w:hint="eastAsia"/>
        </w:rPr>
        <w:t>说起一段历史，巅峰之年总是第十几年，就像每个人十多岁的时候，那是每个人最好的年华。</w:t>
      </w:r>
    </w:p>
    <w:p w14:paraId="5D6EB458" w14:textId="413EF165" w:rsidR="00EC23DD" w:rsidRDefault="00EC23DD" w:rsidP="00C07A84">
      <w:pPr>
        <w:pStyle w:val="ab"/>
        <w:numPr>
          <w:ilvl w:val="0"/>
          <w:numId w:val="18"/>
        </w:numPr>
        <w:ind w:firstLineChars="0"/>
        <w:rPr>
          <w:rFonts w:hint="eastAsia"/>
        </w:rPr>
      </w:pPr>
      <w:r>
        <w:rPr>
          <w:rFonts w:hint="eastAsia"/>
        </w:rPr>
        <w:lastRenderedPageBreak/>
        <w:t>从让一个人生气的事情大小就能看出一个人的价值。（这是丘吉尔的名言）</w:t>
      </w:r>
    </w:p>
    <w:p w14:paraId="3416EC40" w14:textId="6E7E1960" w:rsidR="00EC23DD" w:rsidRDefault="00EC23DD" w:rsidP="00C07A84">
      <w:pPr>
        <w:pStyle w:val="ab"/>
        <w:numPr>
          <w:ilvl w:val="0"/>
          <w:numId w:val="18"/>
        </w:numPr>
        <w:ind w:firstLineChars="0"/>
        <w:rPr>
          <w:rFonts w:hint="eastAsia"/>
        </w:rPr>
      </w:pPr>
      <w:r>
        <w:rPr>
          <w:rFonts w:hint="eastAsia"/>
        </w:rPr>
        <w:t>当你面向听众表达自己的观点时，最好将目光集中在几个人身上，而不是扫向整个房间，你的眼神代表你是否相信自己所说的话。</w:t>
      </w:r>
    </w:p>
    <w:p w14:paraId="2D219E10" w14:textId="60061CBE" w:rsidR="00EC23DD" w:rsidRDefault="00EC23DD" w:rsidP="00C07A84">
      <w:pPr>
        <w:pStyle w:val="ab"/>
        <w:numPr>
          <w:ilvl w:val="0"/>
          <w:numId w:val="18"/>
        </w:numPr>
        <w:ind w:firstLineChars="0"/>
        <w:rPr>
          <w:rFonts w:hint="eastAsia"/>
        </w:rPr>
      </w:pPr>
      <w:r>
        <w:rPr>
          <w:rFonts w:hint="eastAsia"/>
        </w:rPr>
        <w:t>习惯远比一时兴起可靠得多，你需要养成习惯才能获得进步。就像健身锻炼，不要专注于塑形，而是要成为从不错过锻炼的人。</w:t>
      </w:r>
    </w:p>
    <w:p w14:paraId="553A532B" w14:textId="01D8B6AB" w:rsidR="00EC23DD" w:rsidRDefault="00EC23DD" w:rsidP="00C07A84">
      <w:pPr>
        <w:pStyle w:val="ab"/>
        <w:numPr>
          <w:ilvl w:val="0"/>
          <w:numId w:val="18"/>
        </w:numPr>
        <w:ind w:firstLineChars="0"/>
        <w:rPr>
          <w:rFonts w:hint="eastAsia"/>
        </w:rPr>
      </w:pPr>
      <w:r>
        <w:rPr>
          <w:rFonts w:hint="eastAsia"/>
        </w:rPr>
        <w:t>谈判时，不要以争取更大的蛋糕为目标，要以创造一个更大的蛋糕为目标。</w:t>
      </w:r>
    </w:p>
    <w:p w14:paraId="363AE032" w14:textId="09B9AB2D" w:rsidR="00EC23DD" w:rsidRDefault="00EC23DD" w:rsidP="00C07A84">
      <w:pPr>
        <w:pStyle w:val="ab"/>
        <w:numPr>
          <w:ilvl w:val="0"/>
          <w:numId w:val="18"/>
        </w:numPr>
        <w:ind w:firstLineChars="0"/>
        <w:rPr>
          <w:rFonts w:hint="eastAsia"/>
        </w:rPr>
      </w:pPr>
      <w:r>
        <w:rPr>
          <w:rFonts w:hint="eastAsia"/>
        </w:rPr>
        <w:t>如果你把今天所做的事情重复</w:t>
      </w:r>
      <w:r>
        <w:rPr>
          <w:rFonts w:hint="eastAsia"/>
        </w:rPr>
        <w:t xml:space="preserve"> 365 </w:t>
      </w:r>
      <w:r>
        <w:rPr>
          <w:rFonts w:hint="eastAsia"/>
        </w:rPr>
        <w:t>次，明年你会成为你想成为的人吗？</w:t>
      </w:r>
    </w:p>
    <w:p w14:paraId="1E9FB821" w14:textId="174132F3" w:rsidR="00EC23DD" w:rsidRDefault="00EC23DD" w:rsidP="00C07A84">
      <w:pPr>
        <w:pStyle w:val="ab"/>
        <w:numPr>
          <w:ilvl w:val="0"/>
          <w:numId w:val="18"/>
        </w:numPr>
        <w:ind w:firstLineChars="0"/>
        <w:rPr>
          <w:rFonts w:hint="eastAsia"/>
        </w:rPr>
      </w:pPr>
      <w:r>
        <w:rPr>
          <w:rFonts w:hint="eastAsia"/>
        </w:rPr>
        <w:t>你只能看到一个人的</w:t>
      </w:r>
      <w:r>
        <w:rPr>
          <w:rFonts w:hint="eastAsia"/>
        </w:rPr>
        <w:t xml:space="preserve"> 2%</w:t>
      </w:r>
      <w:r>
        <w:rPr>
          <w:rFonts w:hint="eastAsia"/>
        </w:rPr>
        <w:t>，同样他们也只能看到你的</w:t>
      </w:r>
      <w:r>
        <w:rPr>
          <w:rFonts w:hint="eastAsia"/>
        </w:rPr>
        <w:t xml:space="preserve"> 2%</w:t>
      </w:r>
      <w:r>
        <w:rPr>
          <w:rFonts w:hint="eastAsia"/>
        </w:rPr>
        <w:t>，你需要隐藏自己的</w:t>
      </w:r>
      <w:r>
        <w:rPr>
          <w:rFonts w:hint="eastAsia"/>
        </w:rPr>
        <w:t xml:space="preserve"> 98%</w:t>
      </w:r>
      <w:r>
        <w:rPr>
          <w:rFonts w:hint="eastAsia"/>
        </w:rPr>
        <w:t>。</w:t>
      </w:r>
    </w:p>
    <w:p w14:paraId="4EEE7CC3" w14:textId="0A4A1624" w:rsidR="00EC23DD" w:rsidRDefault="00EC23DD" w:rsidP="00C07A84">
      <w:pPr>
        <w:pStyle w:val="ab"/>
        <w:numPr>
          <w:ilvl w:val="0"/>
          <w:numId w:val="18"/>
        </w:numPr>
        <w:ind w:firstLineChars="0"/>
        <w:rPr>
          <w:rFonts w:hint="eastAsia"/>
        </w:rPr>
      </w:pPr>
      <w:r>
        <w:rPr>
          <w:rFonts w:hint="eastAsia"/>
        </w:rPr>
        <w:t>你的时间和空间是有限的，移除、舍弃、扔掉那些已无法让你快乐的事物，以便为新的快乐腾出空间。</w:t>
      </w:r>
    </w:p>
    <w:p w14:paraId="4770C4AD" w14:textId="38D24A5B" w:rsidR="00EC23DD" w:rsidRPr="00C07A84" w:rsidRDefault="00EC23DD" w:rsidP="00C07A84">
      <w:pPr>
        <w:pStyle w:val="ab"/>
        <w:numPr>
          <w:ilvl w:val="0"/>
          <w:numId w:val="18"/>
        </w:numPr>
        <w:ind w:firstLineChars="0"/>
      </w:pPr>
      <w:r>
        <w:rPr>
          <w:rFonts w:hint="eastAsia"/>
        </w:rPr>
        <w:t>我们的后代将取得令我们震惊的突破，如果我们有足够的想象力，可以设想一下他们利用目前已有的条件能够创造出什么，可以大胆猜测一下。</w:t>
      </w:r>
    </w:p>
    <w:p w14:paraId="4CE7CEBB" w14:textId="1A178CD4" w:rsidR="00EC23DD" w:rsidRPr="00C07A84" w:rsidRDefault="00EC23DD" w:rsidP="00C07A84">
      <w:pPr>
        <w:pStyle w:val="ab"/>
        <w:numPr>
          <w:ilvl w:val="0"/>
          <w:numId w:val="18"/>
        </w:numPr>
        <w:ind w:firstLineChars="0"/>
      </w:pPr>
      <w:r>
        <w:rPr>
          <w:rFonts w:hint="eastAsia"/>
        </w:rPr>
        <w:t>如果你想获得丰厚的回报，那么即使是不感兴趣的事，你也要充满好奇。</w:t>
      </w:r>
    </w:p>
    <w:p w14:paraId="4281AF9A" w14:textId="67EA8BD0" w:rsidR="00EC23DD" w:rsidRDefault="00EC23DD" w:rsidP="00C07A84">
      <w:pPr>
        <w:pStyle w:val="ab"/>
        <w:numPr>
          <w:ilvl w:val="0"/>
          <w:numId w:val="18"/>
        </w:numPr>
        <w:ind w:firstLineChars="0"/>
        <w:rPr>
          <w:rFonts w:hint="eastAsia"/>
        </w:rPr>
      </w:pPr>
      <w:r>
        <w:rPr>
          <w:rFonts w:hint="eastAsia"/>
        </w:rPr>
        <w:t>专注</w:t>
      </w:r>
      <w:proofErr w:type="gramStart"/>
      <w:r>
        <w:rPr>
          <w:rFonts w:hint="eastAsia"/>
        </w:rPr>
        <w:t>于方向</w:t>
      </w:r>
      <w:proofErr w:type="gramEnd"/>
      <w:r>
        <w:rPr>
          <w:rFonts w:hint="eastAsia"/>
        </w:rPr>
        <w:t>而不是目的地。没有人能知道自己的命运，但坚持朝着正确的方向努力，你就会到达想去的地方。</w:t>
      </w:r>
    </w:p>
    <w:p w14:paraId="50B98FBB" w14:textId="3F5A3315" w:rsidR="00EC23DD" w:rsidRPr="00C07A84" w:rsidRDefault="00EC23DD" w:rsidP="00C07A84">
      <w:pPr>
        <w:pStyle w:val="ab"/>
        <w:numPr>
          <w:ilvl w:val="0"/>
          <w:numId w:val="18"/>
        </w:numPr>
        <w:ind w:firstLineChars="0"/>
      </w:pPr>
      <w:r>
        <w:rPr>
          <w:rFonts w:hint="eastAsia"/>
        </w:rPr>
        <w:t>每一个突破最开始都是荒谬可笑的，事实上如果它最开始不荒谬，那它就算不上突破。</w:t>
      </w:r>
    </w:p>
    <w:p w14:paraId="1A0E96DD" w14:textId="60A2AE8F" w:rsidR="00EC23DD" w:rsidRPr="00C07A84" w:rsidRDefault="00EC23DD" w:rsidP="00C07A84">
      <w:pPr>
        <w:pStyle w:val="ab"/>
        <w:numPr>
          <w:ilvl w:val="0"/>
          <w:numId w:val="18"/>
        </w:numPr>
        <w:ind w:firstLineChars="0"/>
      </w:pPr>
      <w:r>
        <w:rPr>
          <w:rFonts w:hint="eastAsia"/>
        </w:rPr>
        <w:t>如果你借给别人</w:t>
      </w:r>
      <w:r>
        <w:rPr>
          <w:rFonts w:hint="eastAsia"/>
        </w:rPr>
        <w:t xml:space="preserve"> 20 </w:t>
      </w:r>
      <w:r>
        <w:rPr>
          <w:rFonts w:hint="eastAsia"/>
        </w:rPr>
        <w:t>美元，而他为了不还钱选择不再见你，那你们的关系只值</w:t>
      </w:r>
      <w:r>
        <w:rPr>
          <w:rFonts w:hint="eastAsia"/>
        </w:rPr>
        <w:t xml:space="preserve"> 20 </w:t>
      </w:r>
      <w:r>
        <w:rPr>
          <w:rFonts w:hint="eastAsia"/>
        </w:rPr>
        <w:t>美元。</w:t>
      </w:r>
    </w:p>
    <w:p w14:paraId="6FD8118A" w14:textId="15320E87" w:rsidR="00EC23DD" w:rsidRPr="00C07A84" w:rsidRDefault="00EC23DD" w:rsidP="00C07A84">
      <w:pPr>
        <w:pStyle w:val="ab"/>
        <w:numPr>
          <w:ilvl w:val="0"/>
          <w:numId w:val="18"/>
        </w:numPr>
        <w:ind w:firstLineChars="0"/>
      </w:pPr>
      <w:r>
        <w:rPr>
          <w:rFonts w:hint="eastAsia"/>
        </w:rPr>
        <w:lastRenderedPageBreak/>
        <w:t>复制他人的成功是一个好的开始，复制自己是一个令人失望的结束。</w:t>
      </w:r>
    </w:p>
    <w:p w14:paraId="7748A76C" w14:textId="73D2CFE6" w:rsidR="00EC23DD" w:rsidRDefault="00EC23DD" w:rsidP="00C07A84">
      <w:pPr>
        <w:pStyle w:val="ab"/>
        <w:numPr>
          <w:ilvl w:val="0"/>
          <w:numId w:val="18"/>
        </w:numPr>
        <w:ind w:firstLineChars="0"/>
        <w:rPr>
          <w:rFonts w:hint="eastAsia"/>
        </w:rPr>
      </w:pPr>
      <w:r>
        <w:rPr>
          <w:rFonts w:hint="eastAsia"/>
        </w:rPr>
        <w:t>为一份新工作谈判薪资的最佳时机是对方想要你之后，而不是之前。然后，双方都说出一个数字就成了一场博弈，但在你工作之前让雇佣者给出一个薪资水平对你来说是有益的。</w:t>
      </w:r>
    </w:p>
    <w:p w14:paraId="2BC0469D" w14:textId="7E8E2510" w:rsidR="00EC23DD" w:rsidRPr="00C07A84" w:rsidRDefault="00EC23DD" w:rsidP="00C07A84">
      <w:pPr>
        <w:pStyle w:val="ab"/>
        <w:numPr>
          <w:ilvl w:val="0"/>
          <w:numId w:val="18"/>
        </w:numPr>
        <w:ind w:firstLineChars="0"/>
      </w:pPr>
      <w:r>
        <w:rPr>
          <w:rFonts w:hint="eastAsia"/>
        </w:rPr>
        <w:t>与其躲避生活中的意外，不如直接面对这些风险。</w:t>
      </w:r>
    </w:p>
    <w:p w14:paraId="641C66A0" w14:textId="31262AC2" w:rsidR="00EC23DD" w:rsidRDefault="00EC23DD" w:rsidP="00C07A84">
      <w:pPr>
        <w:pStyle w:val="ab"/>
        <w:numPr>
          <w:ilvl w:val="0"/>
          <w:numId w:val="18"/>
        </w:numPr>
        <w:ind w:firstLineChars="0"/>
        <w:rPr>
          <w:rFonts w:hint="eastAsia"/>
        </w:rPr>
      </w:pPr>
      <w:r>
        <w:rPr>
          <w:rFonts w:hint="eastAsia"/>
        </w:rPr>
        <w:t>如果你使用信用卡租车，不要购买额外的保险。</w:t>
      </w:r>
    </w:p>
    <w:p w14:paraId="1C0860B0" w14:textId="75CE75CD" w:rsidR="00EC23DD" w:rsidRDefault="00EC23DD" w:rsidP="00C07A84">
      <w:pPr>
        <w:pStyle w:val="ab"/>
        <w:numPr>
          <w:ilvl w:val="0"/>
          <w:numId w:val="18"/>
        </w:numPr>
        <w:ind w:firstLineChars="0"/>
        <w:rPr>
          <w:rFonts w:hint="eastAsia"/>
        </w:rPr>
      </w:pPr>
      <w:r>
        <w:rPr>
          <w:rFonts w:hint="eastAsia"/>
        </w:rPr>
        <w:t>如果你对一个问题的观点能够从你对另一个问题的观点中预测出来，那么你可能正处于某种意识形态的掌控之中。实际上当你真正独立地思考一个问题，你的结论很难被预测。</w:t>
      </w:r>
    </w:p>
    <w:p w14:paraId="18238935" w14:textId="1D6C2F6E" w:rsidR="00EC23DD" w:rsidRDefault="00EC23DD" w:rsidP="00C07A84">
      <w:pPr>
        <w:pStyle w:val="ab"/>
        <w:numPr>
          <w:ilvl w:val="0"/>
          <w:numId w:val="18"/>
        </w:numPr>
        <w:ind w:firstLineChars="0"/>
        <w:rPr>
          <w:rFonts w:hint="eastAsia"/>
        </w:rPr>
      </w:pPr>
      <w:r>
        <w:rPr>
          <w:rFonts w:hint="eastAsia"/>
        </w:rPr>
        <w:t>争取在离世之前花光自己所有的钱。相比于给你的受益人，自己全部花光更有趣也更有意义。你填的最后一张支票应该是给殡仪馆，还应该拒付。</w:t>
      </w:r>
    </w:p>
    <w:p w14:paraId="26536BE8" w14:textId="06B7689F" w:rsidR="00EC23DD" w:rsidRDefault="00EC23DD" w:rsidP="00EC23DD">
      <w:pPr>
        <w:pStyle w:val="ab"/>
        <w:numPr>
          <w:ilvl w:val="0"/>
          <w:numId w:val="18"/>
        </w:numPr>
        <w:ind w:firstLineChars="0"/>
      </w:pPr>
      <w:r>
        <w:rPr>
          <w:rFonts w:hint="eastAsia"/>
        </w:rPr>
        <w:t>防止变老的主要方法是对新鲜事物保持好奇和惊讶。</w:t>
      </w:r>
    </w:p>
    <w:p w14:paraId="695F58DA" w14:textId="77777777" w:rsidR="00EC23DD" w:rsidRDefault="00EC23DD" w:rsidP="00EC23DD">
      <w:pPr>
        <w:ind w:firstLine="480"/>
      </w:pPr>
    </w:p>
    <w:p w14:paraId="2248D060" w14:textId="77777777" w:rsidR="00EC23DD" w:rsidRPr="00EC23DD" w:rsidRDefault="00EC23DD" w:rsidP="00512411">
      <w:pPr>
        <w:ind w:firstLine="480"/>
      </w:pPr>
    </w:p>
    <w:sectPr w:rsidR="00EC23DD" w:rsidRPr="00EC23DD" w:rsidSect="002C7BF1">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88A9" w14:textId="77777777" w:rsidR="00B24627" w:rsidRDefault="00B24627" w:rsidP="00293244">
      <w:pPr>
        <w:ind w:firstLine="480"/>
      </w:pPr>
      <w:r>
        <w:separator/>
      </w:r>
    </w:p>
  </w:endnote>
  <w:endnote w:type="continuationSeparator" w:id="0">
    <w:p w14:paraId="5ECDB130" w14:textId="77777777" w:rsidR="00B24627" w:rsidRDefault="00B24627"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FD4"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032906"/>
      <w:docPartObj>
        <w:docPartGallery w:val="Page Numbers (Bottom of Page)"/>
        <w:docPartUnique/>
      </w:docPartObj>
    </w:sdtPr>
    <w:sdtContent>
      <w:p w14:paraId="437CD52A" w14:textId="2F845BBA" w:rsidR="002C7BF1" w:rsidRDefault="002C7BF1">
        <w:pPr>
          <w:pStyle w:val="a9"/>
          <w:ind w:left="3360" w:firstLine="360"/>
        </w:pPr>
        <w:r>
          <w:fldChar w:fldCharType="begin"/>
        </w:r>
        <w:r>
          <w:instrText>PAGE   \* MERGEFORMAT</w:instrText>
        </w:r>
        <w:r>
          <w:fldChar w:fldCharType="separate"/>
        </w:r>
        <w:r>
          <w:rPr>
            <w:lang w:val="zh-CN"/>
          </w:rPr>
          <w:t>2</w:t>
        </w:r>
        <w:r>
          <w:fldChar w:fldCharType="end"/>
        </w:r>
      </w:p>
    </w:sdtContent>
  </w:sdt>
  <w:p w14:paraId="2ECC7FC0"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93FB" w14:textId="77777777" w:rsidR="00E9495C" w:rsidRDefault="00E9495C">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368017"/>
      <w:docPartObj>
        <w:docPartGallery w:val="Page Numbers (Bottom of Page)"/>
        <w:docPartUnique/>
      </w:docPartObj>
    </w:sdtPr>
    <w:sdtContent>
      <w:p w14:paraId="4EDFDA37" w14:textId="77777777" w:rsidR="002C7BF1" w:rsidRDefault="002C7BF1">
        <w:pPr>
          <w:pStyle w:val="a9"/>
          <w:ind w:left="3360" w:firstLine="360"/>
        </w:pPr>
        <w:r>
          <w:fldChar w:fldCharType="begin"/>
        </w:r>
        <w:r>
          <w:instrText>PAGE   \* MERGEFORMAT</w:instrText>
        </w:r>
        <w:r>
          <w:fldChar w:fldCharType="separate"/>
        </w:r>
        <w:r>
          <w:rPr>
            <w:lang w:val="zh-CN"/>
          </w:rPr>
          <w:t>2</w:t>
        </w:r>
        <w:r>
          <w:fldChar w:fldCharType="end"/>
        </w:r>
      </w:p>
    </w:sdtContent>
  </w:sdt>
  <w:p w14:paraId="7CC34552" w14:textId="77777777" w:rsidR="002C7BF1" w:rsidRDefault="002C7BF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7D4E" w14:textId="77777777" w:rsidR="00B24627" w:rsidRDefault="00B24627" w:rsidP="00293244">
      <w:pPr>
        <w:ind w:firstLine="480"/>
      </w:pPr>
      <w:r>
        <w:separator/>
      </w:r>
    </w:p>
  </w:footnote>
  <w:footnote w:type="continuationSeparator" w:id="0">
    <w:p w14:paraId="716526BD" w14:textId="77777777" w:rsidR="00B24627" w:rsidRDefault="00B24627" w:rsidP="00293244">
      <w:pPr>
        <w:ind w:firstLine="480"/>
      </w:pPr>
      <w:r>
        <w:continuationSeparator/>
      </w:r>
    </w:p>
  </w:footnote>
  <w:footnote w:id="1">
    <w:p w14:paraId="6CC2803B" w14:textId="569E8666" w:rsidR="00512411" w:rsidRDefault="00512411">
      <w:pPr>
        <w:pStyle w:val="af5"/>
        <w:ind w:firstLine="360"/>
      </w:pPr>
      <w:r>
        <w:rPr>
          <w:rStyle w:val="af7"/>
        </w:rPr>
        <w:footnoteRef/>
      </w:r>
      <w:r>
        <w:t xml:space="preserve"> </w:t>
      </w:r>
      <w:r w:rsidRPr="00512411">
        <w:t>https://kk.org/thetechnium/68-bits-of-unsolicited-advice/</w:t>
      </w:r>
    </w:p>
  </w:footnote>
  <w:footnote w:id="2">
    <w:p w14:paraId="29A75289" w14:textId="379A06A8" w:rsidR="00512411" w:rsidRDefault="00512411">
      <w:pPr>
        <w:pStyle w:val="af5"/>
        <w:ind w:firstLine="360"/>
      </w:pPr>
      <w:r>
        <w:rPr>
          <w:rStyle w:val="af7"/>
        </w:rPr>
        <w:footnoteRef/>
      </w:r>
      <w:r>
        <w:t xml:space="preserve"> </w:t>
      </w:r>
      <w:r w:rsidRPr="00512411">
        <w:t>http://kk.org/thetechnium/99-additional-bits-of-unsolicited-advice/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FF420"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CC7F" w14:textId="77777777" w:rsidR="00C926C7" w:rsidRDefault="00C926C7" w:rsidP="002C7BF1">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B48C"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0E013D"/>
    <w:multiLevelType w:val="hybridMultilevel"/>
    <w:tmpl w:val="58DA3C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C7A0D"/>
    <w:multiLevelType w:val="hybridMultilevel"/>
    <w:tmpl w:val="0D723EBA"/>
    <w:lvl w:ilvl="0" w:tplc="5560CF74">
      <w:numFmt w:val="bullet"/>
      <w:lvlText w:val="•"/>
      <w:lvlJc w:val="left"/>
      <w:pPr>
        <w:ind w:left="1200" w:hanging="360"/>
      </w:pPr>
      <w:rPr>
        <w:rFonts w:ascii="思源宋体" w:eastAsia="思源宋体" w:hAnsi="思源宋体"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EE1112"/>
    <w:multiLevelType w:val="hybridMultilevel"/>
    <w:tmpl w:val="1A687F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7AD01BC"/>
    <w:multiLevelType w:val="hybridMultilevel"/>
    <w:tmpl w:val="AC26C426"/>
    <w:lvl w:ilvl="0" w:tplc="2E56EE82">
      <w:numFmt w:val="bullet"/>
      <w:lvlText w:val="•"/>
      <w:lvlJc w:val="left"/>
      <w:pPr>
        <w:ind w:left="840" w:hanging="360"/>
      </w:pPr>
      <w:rPr>
        <w:rFonts w:ascii="思源宋体" w:eastAsia="思源宋体" w:hAnsi="思源宋体"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1A1B42B4"/>
    <w:multiLevelType w:val="hybridMultilevel"/>
    <w:tmpl w:val="0B4017CA"/>
    <w:lvl w:ilvl="0" w:tplc="F174A936">
      <w:numFmt w:val="bullet"/>
      <w:lvlText w:val="•"/>
      <w:lvlJc w:val="left"/>
      <w:pPr>
        <w:ind w:left="840" w:hanging="360"/>
      </w:pPr>
      <w:rPr>
        <w:rFonts w:ascii="思源宋体" w:eastAsia="思源宋体" w:hAnsi="思源宋体"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185C11"/>
    <w:multiLevelType w:val="hybridMultilevel"/>
    <w:tmpl w:val="A434DA8E"/>
    <w:lvl w:ilvl="0" w:tplc="F59E490C">
      <w:numFmt w:val="bullet"/>
      <w:lvlText w:val="•"/>
      <w:lvlJc w:val="left"/>
      <w:pPr>
        <w:ind w:left="1200" w:hanging="360"/>
      </w:pPr>
      <w:rPr>
        <w:rFonts w:ascii="思源宋体" w:eastAsia="思源宋体" w:hAnsi="思源宋体"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1E795066"/>
    <w:multiLevelType w:val="hybridMultilevel"/>
    <w:tmpl w:val="4C50F2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927CB7"/>
    <w:multiLevelType w:val="hybridMultilevel"/>
    <w:tmpl w:val="56B8582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E4831"/>
    <w:multiLevelType w:val="hybridMultilevel"/>
    <w:tmpl w:val="24B24A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60359F5"/>
    <w:multiLevelType w:val="hybridMultilevel"/>
    <w:tmpl w:val="B49EBE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6476FF"/>
    <w:multiLevelType w:val="hybridMultilevel"/>
    <w:tmpl w:val="C824B6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5"/>
  </w:num>
  <w:num w:numId="2" w16cid:durableId="1653674220">
    <w:abstractNumId w:val="5"/>
  </w:num>
  <w:num w:numId="3" w16cid:durableId="856774621">
    <w:abstractNumId w:val="5"/>
  </w:num>
  <w:num w:numId="4" w16cid:durableId="928274487">
    <w:abstractNumId w:val="0"/>
  </w:num>
  <w:num w:numId="5" w16cid:durableId="721440978">
    <w:abstractNumId w:val="5"/>
  </w:num>
  <w:num w:numId="6" w16cid:durableId="437334903">
    <w:abstractNumId w:val="13"/>
  </w:num>
  <w:num w:numId="7" w16cid:durableId="1504248494">
    <w:abstractNumId w:val="5"/>
  </w:num>
  <w:num w:numId="8" w16cid:durableId="1119448775">
    <w:abstractNumId w:val="1"/>
  </w:num>
  <w:num w:numId="9" w16cid:durableId="667905607">
    <w:abstractNumId w:val="9"/>
  </w:num>
  <w:num w:numId="10" w16cid:durableId="1292904466">
    <w:abstractNumId w:val="19"/>
  </w:num>
  <w:num w:numId="11" w16cid:durableId="793405797">
    <w:abstractNumId w:val="14"/>
  </w:num>
  <w:num w:numId="12" w16cid:durableId="873539533">
    <w:abstractNumId w:val="17"/>
  </w:num>
  <w:num w:numId="13" w16cid:durableId="1568495927">
    <w:abstractNumId w:val="3"/>
  </w:num>
  <w:num w:numId="14" w16cid:durableId="1835489956">
    <w:abstractNumId w:val="2"/>
  </w:num>
  <w:num w:numId="15" w16cid:durableId="1877349600">
    <w:abstractNumId w:val="8"/>
  </w:num>
  <w:num w:numId="16" w16cid:durableId="1687174057">
    <w:abstractNumId w:val="6"/>
  </w:num>
  <w:num w:numId="17" w16cid:durableId="366028812">
    <w:abstractNumId w:val="7"/>
  </w:num>
  <w:num w:numId="18" w16cid:durableId="1336034027">
    <w:abstractNumId w:val="16"/>
  </w:num>
  <w:num w:numId="19" w16cid:durableId="1082293285">
    <w:abstractNumId w:val="10"/>
  </w:num>
  <w:num w:numId="20" w16cid:durableId="670331393">
    <w:abstractNumId w:val="15"/>
  </w:num>
  <w:num w:numId="21" w16cid:durableId="1733115902">
    <w:abstractNumId w:val="4"/>
  </w:num>
  <w:num w:numId="22" w16cid:durableId="833028416">
    <w:abstractNumId w:val="11"/>
  </w:num>
  <w:num w:numId="23" w16cid:durableId="1303267945">
    <w:abstractNumId w:val="18"/>
  </w:num>
  <w:num w:numId="24" w16cid:durableId="1295722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11"/>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6E91"/>
    <w:rsid w:val="000A24DB"/>
    <w:rsid w:val="000B1F50"/>
    <w:rsid w:val="000C2682"/>
    <w:rsid w:val="000C2C14"/>
    <w:rsid w:val="000C6F25"/>
    <w:rsid w:val="000F65BD"/>
    <w:rsid w:val="00116D90"/>
    <w:rsid w:val="001429CD"/>
    <w:rsid w:val="0014371F"/>
    <w:rsid w:val="00157714"/>
    <w:rsid w:val="00163F78"/>
    <w:rsid w:val="0016566C"/>
    <w:rsid w:val="00166911"/>
    <w:rsid w:val="00191D92"/>
    <w:rsid w:val="001A0A24"/>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B6296"/>
    <w:rsid w:val="002C7BF1"/>
    <w:rsid w:val="002E52B8"/>
    <w:rsid w:val="002E7D59"/>
    <w:rsid w:val="002F237D"/>
    <w:rsid w:val="00320F90"/>
    <w:rsid w:val="003347AF"/>
    <w:rsid w:val="00337CE4"/>
    <w:rsid w:val="0034118A"/>
    <w:rsid w:val="003637EA"/>
    <w:rsid w:val="00365125"/>
    <w:rsid w:val="00377561"/>
    <w:rsid w:val="003869C1"/>
    <w:rsid w:val="003A6AA9"/>
    <w:rsid w:val="003D375C"/>
    <w:rsid w:val="003E58D4"/>
    <w:rsid w:val="0040691D"/>
    <w:rsid w:val="0041034B"/>
    <w:rsid w:val="00413B8B"/>
    <w:rsid w:val="00422892"/>
    <w:rsid w:val="00423C23"/>
    <w:rsid w:val="00443AB4"/>
    <w:rsid w:val="004440F4"/>
    <w:rsid w:val="00447879"/>
    <w:rsid w:val="00447A1C"/>
    <w:rsid w:val="00451566"/>
    <w:rsid w:val="00461F06"/>
    <w:rsid w:val="00480ADA"/>
    <w:rsid w:val="00481149"/>
    <w:rsid w:val="00494AA2"/>
    <w:rsid w:val="004B39BC"/>
    <w:rsid w:val="004B71AE"/>
    <w:rsid w:val="004C178D"/>
    <w:rsid w:val="004D3015"/>
    <w:rsid w:val="004D432A"/>
    <w:rsid w:val="004E204F"/>
    <w:rsid w:val="004F4725"/>
    <w:rsid w:val="0050574D"/>
    <w:rsid w:val="00512411"/>
    <w:rsid w:val="0051285B"/>
    <w:rsid w:val="00514804"/>
    <w:rsid w:val="00515674"/>
    <w:rsid w:val="00523F8D"/>
    <w:rsid w:val="00527836"/>
    <w:rsid w:val="00532B60"/>
    <w:rsid w:val="005440A6"/>
    <w:rsid w:val="005774A1"/>
    <w:rsid w:val="00577965"/>
    <w:rsid w:val="00594A67"/>
    <w:rsid w:val="005B0CD8"/>
    <w:rsid w:val="005B166A"/>
    <w:rsid w:val="005B6A39"/>
    <w:rsid w:val="005C51D8"/>
    <w:rsid w:val="005D1590"/>
    <w:rsid w:val="005D24D1"/>
    <w:rsid w:val="005D69EB"/>
    <w:rsid w:val="005E4ABB"/>
    <w:rsid w:val="00616D89"/>
    <w:rsid w:val="00624175"/>
    <w:rsid w:val="00625286"/>
    <w:rsid w:val="00636012"/>
    <w:rsid w:val="00646B4E"/>
    <w:rsid w:val="00650583"/>
    <w:rsid w:val="00655383"/>
    <w:rsid w:val="00655650"/>
    <w:rsid w:val="0066521E"/>
    <w:rsid w:val="0068485E"/>
    <w:rsid w:val="00685F0A"/>
    <w:rsid w:val="006A7279"/>
    <w:rsid w:val="006A7C17"/>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7D50"/>
    <w:rsid w:val="007537ED"/>
    <w:rsid w:val="007558C2"/>
    <w:rsid w:val="00756D47"/>
    <w:rsid w:val="00765C71"/>
    <w:rsid w:val="00771BE2"/>
    <w:rsid w:val="00771C15"/>
    <w:rsid w:val="0078385B"/>
    <w:rsid w:val="007858CF"/>
    <w:rsid w:val="00785D02"/>
    <w:rsid w:val="007A49AC"/>
    <w:rsid w:val="007C08D6"/>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E791B"/>
    <w:rsid w:val="008F0009"/>
    <w:rsid w:val="008F597A"/>
    <w:rsid w:val="008F76DB"/>
    <w:rsid w:val="009159B3"/>
    <w:rsid w:val="009341C8"/>
    <w:rsid w:val="0093624E"/>
    <w:rsid w:val="00937042"/>
    <w:rsid w:val="00946F55"/>
    <w:rsid w:val="009518B4"/>
    <w:rsid w:val="0096531F"/>
    <w:rsid w:val="00974078"/>
    <w:rsid w:val="009B1FAA"/>
    <w:rsid w:val="009B277D"/>
    <w:rsid w:val="009C0000"/>
    <w:rsid w:val="009D3146"/>
    <w:rsid w:val="009E083C"/>
    <w:rsid w:val="009E5CF0"/>
    <w:rsid w:val="009E5D23"/>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24627"/>
    <w:rsid w:val="00B25715"/>
    <w:rsid w:val="00B25FE1"/>
    <w:rsid w:val="00B47779"/>
    <w:rsid w:val="00B62343"/>
    <w:rsid w:val="00B64364"/>
    <w:rsid w:val="00B70137"/>
    <w:rsid w:val="00B74A1F"/>
    <w:rsid w:val="00BA3F48"/>
    <w:rsid w:val="00BA53A2"/>
    <w:rsid w:val="00BB0BF7"/>
    <w:rsid w:val="00BB7711"/>
    <w:rsid w:val="00BC3C69"/>
    <w:rsid w:val="00BD14F7"/>
    <w:rsid w:val="00BE34D2"/>
    <w:rsid w:val="00BE7FF9"/>
    <w:rsid w:val="00C04A0B"/>
    <w:rsid w:val="00C07A84"/>
    <w:rsid w:val="00C110CD"/>
    <w:rsid w:val="00C23CD4"/>
    <w:rsid w:val="00C25FB8"/>
    <w:rsid w:val="00C3690E"/>
    <w:rsid w:val="00C37162"/>
    <w:rsid w:val="00C41066"/>
    <w:rsid w:val="00C42BA9"/>
    <w:rsid w:val="00C5119C"/>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B09EA"/>
    <w:rsid w:val="00DB52AE"/>
    <w:rsid w:val="00DD2127"/>
    <w:rsid w:val="00DE0458"/>
    <w:rsid w:val="00DF406C"/>
    <w:rsid w:val="00E16727"/>
    <w:rsid w:val="00E60338"/>
    <w:rsid w:val="00E62E73"/>
    <w:rsid w:val="00E66549"/>
    <w:rsid w:val="00E92B86"/>
    <w:rsid w:val="00E93C74"/>
    <w:rsid w:val="00E9495C"/>
    <w:rsid w:val="00EC23DD"/>
    <w:rsid w:val="00ED301D"/>
    <w:rsid w:val="00ED6DE8"/>
    <w:rsid w:val="00EE4598"/>
    <w:rsid w:val="00EF21DA"/>
    <w:rsid w:val="00EF5FD9"/>
    <w:rsid w:val="00F16713"/>
    <w:rsid w:val="00F219FD"/>
    <w:rsid w:val="00F248F6"/>
    <w:rsid w:val="00F2714B"/>
    <w:rsid w:val="00F32916"/>
    <w:rsid w:val="00F40CF4"/>
    <w:rsid w:val="00F41738"/>
    <w:rsid w:val="00F503E2"/>
    <w:rsid w:val="00F64DD2"/>
    <w:rsid w:val="00F67B86"/>
    <w:rsid w:val="00F83D7C"/>
    <w:rsid w:val="00F93735"/>
    <w:rsid w:val="00FA40B3"/>
    <w:rsid w:val="00FA6B85"/>
    <w:rsid w:val="00FB05C7"/>
    <w:rsid w:val="00FB05CA"/>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1DB8F"/>
  <w15:chartTrackingRefBased/>
  <w15:docId w15:val="{D7490BAC-062A-4ED9-A7D7-278FE728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2C7BF1"/>
    <w:pPr>
      <w:spacing w:line="288" w:lineRule="auto"/>
      <w:ind w:firstLine="480"/>
      <w:jc w:val="right"/>
    </w:pPr>
    <w:rPr>
      <w:rFonts w:ascii="华文仿宋" w:eastAsia="华文仿宋" w:hAnsi="华文仿宋"/>
      <w:kern w:val="2"/>
    </w:rPr>
  </w:style>
  <w:style w:type="character" w:customStyle="1" w:styleId="a4">
    <w:name w:val="日期信息 字符"/>
    <w:basedOn w:val="a0"/>
    <w:link w:val="a3"/>
    <w:rsid w:val="002C7BF1"/>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60</TotalTime>
  <Pages>1</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14</cp:revision>
  <cp:lastPrinted>2023-05-16T04:15:00Z</cp:lastPrinted>
  <dcterms:created xsi:type="dcterms:W3CDTF">2023-05-16T02:27:00Z</dcterms:created>
  <dcterms:modified xsi:type="dcterms:W3CDTF">2023-05-16T04:16:00Z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